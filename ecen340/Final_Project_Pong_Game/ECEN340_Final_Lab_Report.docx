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alias w:val="Title"/>
        <w:tag w:val=""/>
        <w:id w:val="878134321"/>
        <w:placeholder>
          <w:docPart w:val="931DCFC55E68421A8377905F51493074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6213E6E1" w14:textId="160679E0" w:rsidR="006E0CCE" w:rsidRPr="00945F92" w:rsidRDefault="00DE5B15" w:rsidP="0058006C">
          <w:pPr>
            <w:pStyle w:val="Heading1"/>
          </w:pPr>
          <w:r w:rsidRPr="00945F92">
            <w:t xml:space="preserve">ECEN </w:t>
          </w:r>
          <w:r w:rsidR="00906799" w:rsidRPr="00945F92">
            <w:t>340</w:t>
          </w:r>
          <w:r w:rsidRPr="00945F92">
            <w:t xml:space="preserve"> </w:t>
          </w:r>
          <w:r w:rsidR="000848C6">
            <w:t>Final Lab Report</w:t>
          </w:r>
        </w:p>
      </w:sdtContent>
    </w:sdt>
    <w:p w14:paraId="308D359C" w14:textId="15C88A24" w:rsidR="00856EB6" w:rsidRDefault="008167F6" w:rsidP="00945F92">
      <w:pPr>
        <w:pStyle w:val="Subtitle"/>
        <w:jc w:val="right"/>
      </w:pPr>
      <w:r>
        <w:t>Pong</w:t>
      </w:r>
      <w:r w:rsidR="000848C6">
        <w:t xml:space="preserve"> Game</w:t>
      </w:r>
      <w:r w:rsidR="00DE5B15">
        <w:br/>
      </w:r>
      <w:r>
        <w:t>Karl Richards, Brodric Young</w:t>
      </w:r>
    </w:p>
    <w:p w14:paraId="4055D758" w14:textId="77777777" w:rsidR="000848C6" w:rsidRDefault="000848C6" w:rsidP="000848C6"/>
    <w:p w14:paraId="2696E82D" w14:textId="77777777" w:rsidR="000848C6" w:rsidRPr="000848C6" w:rsidRDefault="000848C6" w:rsidP="000848C6"/>
    <w:p w14:paraId="4B3ADB84" w14:textId="098181DD" w:rsidR="00DE5B15" w:rsidRDefault="000848C6" w:rsidP="0058006C">
      <w:pPr>
        <w:pStyle w:val="Heading1"/>
      </w:pPr>
      <w:r>
        <w:t>Introduction</w:t>
      </w:r>
    </w:p>
    <w:p w14:paraId="0D29424C" w14:textId="48537521" w:rsidR="00DE5B15" w:rsidRDefault="000848C6" w:rsidP="001B0F35">
      <w:r>
        <w:t>Project description</w:t>
      </w:r>
    </w:p>
    <w:p w14:paraId="44E14761" w14:textId="43AAED48" w:rsidR="000848C6" w:rsidRDefault="000848C6" w:rsidP="001B0F35">
      <w:r>
        <w:rPr>
          <w:noProof/>
        </w:rPr>
        <w:drawing>
          <wp:inline distT="0" distB="0" distL="0" distR="0" wp14:anchorId="0F5DC9BD" wp14:editId="1C10FE53">
            <wp:extent cx="5943600" cy="3112770"/>
            <wp:effectExtent l="0" t="0" r="0" b="0"/>
            <wp:docPr id="1831506480" name="Picture 13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978314" name="Picture 13" descr="A diagram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2770"/>
                    </a:xfrm>
                    <a:prstGeom prst="rect">
                      <a:avLst/>
                    </a:prstGeom>
                    <a:ln w="28575">
                      <a:noFill/>
                    </a:ln>
                  </pic:spPr>
                </pic:pic>
              </a:graphicData>
            </a:graphic>
          </wp:inline>
        </w:drawing>
      </w:r>
    </w:p>
    <w:p w14:paraId="2AA1328A" w14:textId="77777777" w:rsidR="000848C6" w:rsidRDefault="000848C6" w:rsidP="001B0F35"/>
    <w:p w14:paraId="3951AA37" w14:textId="0CFBD63A" w:rsidR="000848C6" w:rsidRDefault="000848C6" w:rsidP="001B0F35">
      <w:r>
        <w:rPr>
          <w:noProof/>
        </w:rPr>
        <w:lastRenderedPageBreak/>
        <w:drawing>
          <wp:inline distT="0" distB="0" distL="0" distR="0" wp14:anchorId="3456252B" wp14:editId="67DCC201">
            <wp:extent cx="3476625" cy="3878307"/>
            <wp:effectExtent l="0" t="0" r="0" b="8255"/>
            <wp:docPr id="329956078" name="Picture 1" descr="A diagram of a computer syst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956078" name="Picture 1" descr="A diagram of a computer system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4055" cy="3886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33B4C" w14:textId="77777777" w:rsidR="000848C6" w:rsidRDefault="000848C6" w:rsidP="001B0F35"/>
    <w:p w14:paraId="44E9F43D" w14:textId="77777777" w:rsidR="000848C6" w:rsidRDefault="000848C6" w:rsidP="001B0F35"/>
    <w:p w14:paraId="18B4D31A" w14:textId="77777777" w:rsidR="000848C6" w:rsidRDefault="000848C6" w:rsidP="001B0F35"/>
    <w:p w14:paraId="1153027F" w14:textId="77777777" w:rsidR="000F35BC" w:rsidRDefault="000F35BC" w:rsidP="001B0F35"/>
    <w:p w14:paraId="10D6A08C" w14:textId="77777777" w:rsidR="000848C6" w:rsidRDefault="000848C6" w:rsidP="001B0F35"/>
    <w:p w14:paraId="065FA1CB" w14:textId="77777777" w:rsidR="000848C6" w:rsidRDefault="000848C6" w:rsidP="001B0F35"/>
    <w:p w14:paraId="194F13C3" w14:textId="77777777" w:rsidR="000848C6" w:rsidRDefault="000848C6" w:rsidP="001B0F35"/>
    <w:p w14:paraId="22023EDF" w14:textId="77777777" w:rsidR="000848C6" w:rsidRDefault="000848C6" w:rsidP="001B0F35"/>
    <w:p w14:paraId="74F37201" w14:textId="77777777" w:rsidR="000848C6" w:rsidRDefault="000848C6" w:rsidP="001B0F35"/>
    <w:p w14:paraId="7E3523EC" w14:textId="77777777" w:rsidR="000848C6" w:rsidRDefault="000848C6" w:rsidP="001B0F35"/>
    <w:p w14:paraId="15AD9491" w14:textId="77777777" w:rsidR="000848C6" w:rsidRDefault="000848C6" w:rsidP="001B0F35"/>
    <w:p w14:paraId="2A44F60A" w14:textId="77777777" w:rsidR="000848C6" w:rsidRDefault="000848C6" w:rsidP="001B0F35"/>
    <w:p w14:paraId="333D5AEA" w14:textId="77777777" w:rsidR="000848C6" w:rsidRPr="00DE5B15" w:rsidRDefault="000848C6" w:rsidP="001B0F35"/>
    <w:p w14:paraId="3AC78B47" w14:textId="7DDCF81A" w:rsidR="00DE5B15" w:rsidRDefault="000848C6" w:rsidP="0058006C">
      <w:pPr>
        <w:pStyle w:val="Heading1"/>
      </w:pPr>
      <w:r>
        <w:lastRenderedPageBreak/>
        <w:t>Peer Review Notes</w:t>
      </w:r>
    </w:p>
    <w:p w14:paraId="213CBAE2" w14:textId="1E41C194" w:rsidR="000D0740" w:rsidRDefault="000848C6" w:rsidP="001B0F35">
      <w:r w:rsidRPr="000848C6">
        <w:t xml:space="preserve">First and second peer review notes.  Include the names of those present </w:t>
      </w:r>
      <w:proofErr w:type="gramStart"/>
      <w:r w:rsidRPr="000848C6">
        <w:t>and also</w:t>
      </w:r>
      <w:proofErr w:type="gramEnd"/>
      <w:r w:rsidRPr="000848C6">
        <w:t xml:space="preserve"> document the comments that were made.</w:t>
      </w:r>
    </w:p>
    <w:p w14:paraId="7295878D" w14:textId="77777777" w:rsidR="000848C6" w:rsidRDefault="000848C6" w:rsidP="001B0F35"/>
    <w:p w14:paraId="1BAC2CA9" w14:textId="77777777" w:rsidR="000848C6" w:rsidRDefault="000848C6" w:rsidP="001B0F35"/>
    <w:p w14:paraId="4702FCE4" w14:textId="77777777" w:rsidR="000848C6" w:rsidRDefault="000848C6" w:rsidP="001B0F35"/>
    <w:p w14:paraId="700B7838" w14:textId="77777777" w:rsidR="000848C6" w:rsidRDefault="000848C6" w:rsidP="001B0F35"/>
    <w:p w14:paraId="1791D606" w14:textId="77777777" w:rsidR="000848C6" w:rsidRDefault="000848C6" w:rsidP="001B0F35"/>
    <w:p w14:paraId="4A6B4F48" w14:textId="77777777" w:rsidR="000848C6" w:rsidRPr="00DE5B15" w:rsidRDefault="000848C6" w:rsidP="001B0F35"/>
    <w:p w14:paraId="4D086EAC" w14:textId="25AC2466" w:rsidR="004A780F" w:rsidRDefault="000848C6" w:rsidP="0058006C">
      <w:pPr>
        <w:pStyle w:val="Heading1"/>
      </w:pPr>
      <w:r>
        <w:t>Verilog Code</w:t>
      </w:r>
    </w:p>
    <w:p w14:paraId="0ED0CA43" w14:textId="396BC1D4" w:rsidR="000848C6" w:rsidRDefault="000848C6" w:rsidP="000848C6">
      <w:r w:rsidRPr="000848C6">
        <w:t>Verilog code.</w:t>
      </w:r>
    </w:p>
    <w:p w14:paraId="3ABB0012" w14:textId="77777777" w:rsidR="000848C6" w:rsidRDefault="000848C6" w:rsidP="000848C6"/>
    <w:p w14:paraId="6765590D" w14:textId="77777777" w:rsidR="000848C6" w:rsidRDefault="000848C6" w:rsidP="000848C6"/>
    <w:p w14:paraId="0C120BF8" w14:textId="77777777" w:rsidR="000848C6" w:rsidRDefault="000848C6" w:rsidP="000848C6"/>
    <w:p w14:paraId="63942781" w14:textId="77777777" w:rsidR="000848C6" w:rsidRDefault="000848C6" w:rsidP="000848C6"/>
    <w:p w14:paraId="67794CA9" w14:textId="77777777" w:rsidR="000848C6" w:rsidRPr="000848C6" w:rsidRDefault="000848C6" w:rsidP="000848C6"/>
    <w:p w14:paraId="20C46687" w14:textId="2AB5D41B" w:rsidR="001D1E5E" w:rsidRDefault="0045766F" w:rsidP="00987298">
      <w:pPr>
        <w:pStyle w:val="Heading1"/>
      </w:pPr>
      <w:r>
        <w:t>Conclusion</w:t>
      </w:r>
    </w:p>
    <w:p w14:paraId="4AA31551" w14:textId="78EC0FCA" w:rsidR="003C437A" w:rsidRPr="001D1E5E" w:rsidRDefault="0045766F" w:rsidP="0045766F">
      <w:r w:rsidRPr="0045766F">
        <w:t>As part of the conclusion statement, the level of functionality should be discussed.</w:t>
      </w:r>
    </w:p>
    <w:p w14:paraId="283A3B3E" w14:textId="4D847B42" w:rsidR="008167F6" w:rsidRDefault="008167F6" w:rsidP="0045766F">
      <w:pPr>
        <w:pStyle w:val="Heading1"/>
      </w:pPr>
      <w:r>
        <w:t xml:space="preserve"> </w:t>
      </w:r>
    </w:p>
    <w:p w14:paraId="360F5C52" w14:textId="77777777" w:rsidR="008167F6" w:rsidRDefault="008167F6" w:rsidP="00D04A16"/>
    <w:p w14:paraId="43693F35" w14:textId="77777777" w:rsidR="00931E88" w:rsidRPr="00C05E1B" w:rsidRDefault="00931E88" w:rsidP="001B0F35"/>
    <w:sectPr w:rsidR="00931E88" w:rsidRPr="00C05E1B" w:rsidSect="00BD6A90">
      <w:headerReference w:type="even" r:id="rId9"/>
      <w:headerReference w:type="default" r:id="rId10"/>
      <w:footerReference w:type="even" r:id="rId11"/>
      <w:pgSz w:w="12240" w:h="15840"/>
      <w:pgMar w:top="1440" w:right="63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E38D3B" w14:textId="77777777" w:rsidR="003D377C" w:rsidRDefault="003D377C" w:rsidP="001B0F35">
      <w:r>
        <w:separator/>
      </w:r>
    </w:p>
  </w:endnote>
  <w:endnote w:type="continuationSeparator" w:id="0">
    <w:p w14:paraId="1700CE93" w14:textId="77777777" w:rsidR="003D377C" w:rsidRDefault="003D377C" w:rsidP="001B0F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986D3E" w14:textId="5559BCBE" w:rsidR="00CD2D83" w:rsidRDefault="00CD2D83" w:rsidP="002A1DDE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5F3F5C" w14:textId="77777777" w:rsidR="003D377C" w:rsidRDefault="003D377C" w:rsidP="001B0F35">
      <w:r>
        <w:separator/>
      </w:r>
    </w:p>
  </w:footnote>
  <w:footnote w:type="continuationSeparator" w:id="0">
    <w:p w14:paraId="7A9A4EFB" w14:textId="77777777" w:rsidR="003D377C" w:rsidRDefault="003D377C" w:rsidP="001B0F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2E558D" w14:textId="0858264E" w:rsidR="00CD2D83" w:rsidRDefault="000848C6" w:rsidP="001B0F35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38C22288" wp14:editId="29BFF97C">
              <wp:simplePos x="0" y="0"/>
              <wp:positionH relativeFrom="column">
                <wp:posOffset>-914400</wp:posOffset>
              </wp:positionH>
              <wp:positionV relativeFrom="paragraph">
                <wp:posOffset>-228600</wp:posOffset>
              </wp:positionV>
              <wp:extent cx="1700784" cy="1024128"/>
              <wp:effectExtent l="0" t="0" r="0" b="5080"/>
              <wp:wrapNone/>
              <wp:docPr id="358429446" name="Group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s:wsp>
                      <wps:cNvPr id="1951571640" name="Rectangle 1951571640"/>
                      <wps:cNvSpPr/>
                      <wps:spPr>
                        <a:xfrm>
                          <a:off x="0" y="0"/>
                          <a:ext cx="1700784" cy="102412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44399819" name="Rectangle 1"/>
                      <wps:cNvSpPr/>
                      <wps:spPr>
                        <a:xfrm>
                          <a:off x="228600" y="0"/>
                          <a:ext cx="1463040" cy="1014984"/>
                        </a:xfrm>
                        <a:custGeom>
                          <a:avLst/>
                          <a:gdLst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910372 w 1462822"/>
                            <a:gd name="connsiteY2" fmla="*/ 376306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462822" h="1014481">
                              <a:moveTo>
                                <a:pt x="0" y="0"/>
                              </a:moveTo>
                              <a:lnTo>
                                <a:pt x="1462822" y="0"/>
                              </a:lnTo>
                              <a:lnTo>
                                <a:pt x="910372" y="376306"/>
                              </a:lnTo>
                              <a:lnTo>
                                <a:pt x="0" y="101448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417627102" name="Rectangle 1417627102"/>
                      <wps:cNvSpPr/>
                      <wps:spPr>
                        <a:xfrm>
                          <a:off x="228600" y="0"/>
                          <a:ext cx="1472184" cy="1024128"/>
                        </a:xfrm>
                        <a:prstGeom prst="rect">
                          <a:avLst/>
                        </a:prstGeom>
                        <a:blipFill>
                          <a:blip r:embed="rId1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71919DF" id="Group 13" o:spid="_x0000_s1026" style="position:absolute;margin-left:-1in;margin-top:-18pt;width:133.9pt;height:80.65pt;z-index:251666432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">
              <v:rect id="Rectangle 1951571640" o:spid="_x0000_s1027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" fillcolor="white [3212]" stroked="f" strokeweight="1pt">
                <v:fill opacity="0"/>
              </v:rect>
              <v:shape id="Rectangle 1" o:spid="_x0000_s1028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" path="m,l1462822,,910372,376306,,1014481,,xe" fillcolor="#4a66ac [3204]" stroked="f" strokeweight="1pt">
                <v:stroke joinstyle="miter"/>
                <v:path arrowok="t" o:connecttype="custom" o:connectlocs="0,0;1463040,0;910508,376493;0,1014984;0,0" o:connectangles="0,0,0,0,0"/>
              </v:shape>
              <v:rect id="Rectangle 1417627102" o:spid="_x0000_s1029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" stroked="f" strokeweight="1pt">
                <v:fill r:id="rId2" o:title="" recolor="t" rotate="t" type="frame"/>
              </v:rect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BF2179" w14:textId="77777777" w:rsidR="00CD2D83" w:rsidRDefault="00856EB6" w:rsidP="001B0F35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58D52E03" wp14:editId="6D7E46BF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39D319" w14:textId="77777777" w:rsidR="00856EB6" w:rsidRDefault="00856EB6" w:rsidP="001B0F35">
                            <w:pPr>
                              <w:pStyle w:val="Header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8D52E03" id="Group 167" o:spid="_x0000_s1026" style="position:absolute;margin-left:82.7pt;margin-top:0;width:133.9pt;height:80.65pt;z-index:251663360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">
              <v:group id="Group 168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a66ac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0139D319" w14:textId="77777777" w:rsidR="00856EB6" w:rsidRDefault="00856EB6" w:rsidP="001B0F35">
                      <w:pPr>
                        <w:pStyle w:val="Header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410399"/>
    <w:multiLevelType w:val="multilevel"/>
    <w:tmpl w:val="50D44810"/>
    <w:lvl w:ilvl="0"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87D4E42"/>
    <w:multiLevelType w:val="hybridMultilevel"/>
    <w:tmpl w:val="21843A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9C5755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F56163C"/>
    <w:multiLevelType w:val="hybridMultilevel"/>
    <w:tmpl w:val="C8BA410E"/>
    <w:lvl w:ilvl="0" w:tplc="E7B4A334">
      <w:start w:val="1"/>
      <w:numFmt w:val="bullet"/>
      <w:lvlText w:val=""/>
      <w:lvlJc w:val="left"/>
      <w:pPr>
        <w:ind w:left="1440" w:hanging="360"/>
      </w:pPr>
      <w:rPr>
        <w:rFonts w:ascii="Tahoma" w:hAnsi="Tahoma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E74245F"/>
    <w:multiLevelType w:val="hybridMultilevel"/>
    <w:tmpl w:val="8F146F96"/>
    <w:lvl w:ilvl="0" w:tplc="77B4A1A4">
      <w:start w:val="1"/>
      <w:numFmt w:val="bullet"/>
      <w:lvlText w:val=""/>
      <w:lvlJc w:val="left"/>
      <w:pPr>
        <w:ind w:left="1440" w:hanging="360"/>
      </w:pPr>
      <w:rPr>
        <w:rFonts w:ascii="Wingdings 2" w:hAnsi="Wingdings 2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FB339D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200020563">
    <w:abstractNumId w:val="0"/>
  </w:num>
  <w:num w:numId="2" w16cid:durableId="1009601708">
    <w:abstractNumId w:val="2"/>
  </w:num>
  <w:num w:numId="3" w16cid:durableId="542861394">
    <w:abstractNumId w:val="5"/>
  </w:num>
  <w:num w:numId="4" w16cid:durableId="1202015101">
    <w:abstractNumId w:val="1"/>
  </w:num>
  <w:num w:numId="5" w16cid:durableId="823549920">
    <w:abstractNumId w:val="3"/>
  </w:num>
  <w:num w:numId="6" w16cid:durableId="979870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B15"/>
    <w:rsid w:val="00080356"/>
    <w:rsid w:val="000813D8"/>
    <w:rsid w:val="000848C6"/>
    <w:rsid w:val="0009395E"/>
    <w:rsid w:val="000D0740"/>
    <w:rsid w:val="000F35BC"/>
    <w:rsid w:val="001A1C6C"/>
    <w:rsid w:val="001B0F35"/>
    <w:rsid w:val="001D1E5E"/>
    <w:rsid w:val="001E06E4"/>
    <w:rsid w:val="00222B9C"/>
    <w:rsid w:val="002A1DDE"/>
    <w:rsid w:val="00320DE4"/>
    <w:rsid w:val="003443AA"/>
    <w:rsid w:val="003C3AFA"/>
    <w:rsid w:val="003C437A"/>
    <w:rsid w:val="003D377C"/>
    <w:rsid w:val="003E1A11"/>
    <w:rsid w:val="003F46E9"/>
    <w:rsid w:val="0045766F"/>
    <w:rsid w:val="004A780F"/>
    <w:rsid w:val="00547C55"/>
    <w:rsid w:val="0058006C"/>
    <w:rsid w:val="005C55F1"/>
    <w:rsid w:val="00644509"/>
    <w:rsid w:val="006938E6"/>
    <w:rsid w:val="006E0CCE"/>
    <w:rsid w:val="00704C11"/>
    <w:rsid w:val="007942C9"/>
    <w:rsid w:val="007E79BC"/>
    <w:rsid w:val="008167F6"/>
    <w:rsid w:val="00856EB6"/>
    <w:rsid w:val="00875BC1"/>
    <w:rsid w:val="00882BD9"/>
    <w:rsid w:val="008C7338"/>
    <w:rsid w:val="00906799"/>
    <w:rsid w:val="00931E88"/>
    <w:rsid w:val="00945F92"/>
    <w:rsid w:val="00987298"/>
    <w:rsid w:val="00994D66"/>
    <w:rsid w:val="009B46F1"/>
    <w:rsid w:val="009C1E47"/>
    <w:rsid w:val="009C7075"/>
    <w:rsid w:val="009D523F"/>
    <w:rsid w:val="009E4805"/>
    <w:rsid w:val="00A61F92"/>
    <w:rsid w:val="00A9455C"/>
    <w:rsid w:val="00AA3361"/>
    <w:rsid w:val="00B062C3"/>
    <w:rsid w:val="00BD6A90"/>
    <w:rsid w:val="00BF25E5"/>
    <w:rsid w:val="00C05E1B"/>
    <w:rsid w:val="00C12053"/>
    <w:rsid w:val="00C70F3B"/>
    <w:rsid w:val="00CB35FF"/>
    <w:rsid w:val="00CD2D83"/>
    <w:rsid w:val="00D04A16"/>
    <w:rsid w:val="00D55E22"/>
    <w:rsid w:val="00D6778F"/>
    <w:rsid w:val="00DB73D9"/>
    <w:rsid w:val="00DD56DF"/>
    <w:rsid w:val="00DE5B15"/>
    <w:rsid w:val="00DF6FF6"/>
    <w:rsid w:val="00E324E4"/>
    <w:rsid w:val="00E57A27"/>
    <w:rsid w:val="00E622BD"/>
    <w:rsid w:val="00EC4870"/>
    <w:rsid w:val="00ED7A5D"/>
    <w:rsid w:val="00FD03BF"/>
    <w:rsid w:val="00FE0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99F20A"/>
  <w15:chartTrackingRefBased/>
  <w15:docId w15:val="{0512A542-7FCE-4A01-B340-869E97B04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0F35"/>
    <w:rPr>
      <w:rFonts w:ascii="Tahoma" w:hAnsi="Tahoma" w:cs="Tahoma"/>
      <w:sz w:val="24"/>
      <w:szCs w:val="24"/>
    </w:rPr>
  </w:style>
  <w:style w:type="paragraph" w:styleId="Heading1">
    <w:name w:val="heading 1"/>
    <w:basedOn w:val="Title"/>
    <w:next w:val="Normal"/>
    <w:link w:val="Heading1Char"/>
    <w:uiPriority w:val="9"/>
    <w:qFormat/>
    <w:rsid w:val="0058006C"/>
    <w:pPr>
      <w:spacing w:after="120"/>
      <w:outlineLvl w:val="0"/>
    </w:pPr>
    <w:rPr>
      <w:rFonts w:ascii="Georgia" w:hAnsi="Georgia" w:cs="Tunga"/>
      <w:color w:val="4A66AC" w:themeColor="accent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2D83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629DD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2D8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3476B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2D83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34F77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2D83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3476B1" w:themeColor="accen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2D83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234F77" w:themeColor="accent2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2D83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234F77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2D83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234F77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2D83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34F77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2D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2D83"/>
  </w:style>
  <w:style w:type="paragraph" w:styleId="Footer">
    <w:name w:val="footer"/>
    <w:basedOn w:val="Normal"/>
    <w:link w:val="FooterChar"/>
    <w:uiPriority w:val="99"/>
    <w:unhideWhenUsed/>
    <w:rsid w:val="00CD2D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2D83"/>
  </w:style>
  <w:style w:type="character" w:customStyle="1" w:styleId="Heading1Char">
    <w:name w:val="Heading 1 Char"/>
    <w:basedOn w:val="DefaultParagraphFont"/>
    <w:link w:val="Heading1"/>
    <w:uiPriority w:val="9"/>
    <w:rsid w:val="0058006C"/>
    <w:rPr>
      <w:rFonts w:ascii="Georgia" w:eastAsiaTheme="majorEastAsia" w:hAnsi="Georgia" w:cs="Tunga"/>
      <w:color w:val="4A66AC" w:themeColor="accen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D2D83"/>
    <w:rPr>
      <w:rFonts w:asciiTheme="majorHAnsi" w:eastAsiaTheme="majorEastAsia" w:hAnsiTheme="majorHAnsi" w:cstheme="majorBidi"/>
      <w:color w:val="629DD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2D83"/>
    <w:rPr>
      <w:rFonts w:asciiTheme="majorHAnsi" w:eastAsiaTheme="majorEastAsia" w:hAnsiTheme="majorHAnsi" w:cstheme="majorBidi"/>
      <w:color w:val="3476B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2D83"/>
    <w:rPr>
      <w:rFonts w:asciiTheme="majorHAnsi" w:eastAsiaTheme="majorEastAsia" w:hAnsiTheme="majorHAnsi" w:cstheme="majorBidi"/>
      <w:i/>
      <w:iCs/>
      <w:color w:val="234F77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2D83"/>
    <w:rPr>
      <w:rFonts w:asciiTheme="majorHAnsi" w:eastAsiaTheme="majorEastAsia" w:hAnsiTheme="majorHAnsi" w:cstheme="majorBidi"/>
      <w:color w:val="3476B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2D83"/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2D83"/>
    <w:rPr>
      <w:rFonts w:asciiTheme="majorHAnsi" w:eastAsiaTheme="majorEastAsia" w:hAnsiTheme="majorHAnsi" w:cstheme="majorBidi"/>
      <w:b/>
      <w:bCs/>
      <w:color w:val="234F77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2D83"/>
    <w:rPr>
      <w:rFonts w:asciiTheme="majorHAnsi" w:eastAsiaTheme="majorEastAsia" w:hAnsiTheme="majorHAnsi" w:cstheme="majorBidi"/>
      <w:color w:val="234F77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2D83"/>
    <w:rPr>
      <w:rFonts w:asciiTheme="majorHAnsi" w:eastAsiaTheme="majorEastAsia" w:hAnsiTheme="majorHAnsi" w:cstheme="majorBidi"/>
      <w:i/>
      <w:iCs/>
      <w:color w:val="234F77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D2D83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D2D83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CD2D83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2D83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2D83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CD2D83"/>
    <w:rPr>
      <w:b/>
      <w:bCs/>
    </w:rPr>
  </w:style>
  <w:style w:type="character" w:styleId="Emphasis">
    <w:name w:val="Emphasis"/>
    <w:basedOn w:val="DefaultParagraphFont"/>
    <w:uiPriority w:val="20"/>
    <w:qFormat/>
    <w:rsid w:val="00CD2D83"/>
    <w:rPr>
      <w:i/>
      <w:iCs/>
      <w:color w:val="000000" w:themeColor="text1"/>
    </w:rPr>
  </w:style>
  <w:style w:type="paragraph" w:styleId="NoSpacing">
    <w:name w:val="No Spacing"/>
    <w:uiPriority w:val="1"/>
    <w:qFormat/>
    <w:rsid w:val="00CD2D8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D2D83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D2D83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2D83"/>
    <w:pPr>
      <w:pBdr>
        <w:top w:val="single" w:sz="24" w:space="4" w:color="629DD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2D83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CD2D8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D2D83"/>
    <w:rPr>
      <w:b/>
      <w:bCs/>
      <w:i/>
      <w:iCs/>
      <w:caps w:val="0"/>
      <w:smallCaps w:val="0"/>
      <w:strike w:val="0"/>
      <w:dstrike w:val="0"/>
      <w:color w:val="629DD1" w:themeColor="accent2"/>
    </w:rPr>
  </w:style>
  <w:style w:type="character" w:styleId="SubtleReference">
    <w:name w:val="Subtle Reference"/>
    <w:basedOn w:val="DefaultParagraphFont"/>
    <w:uiPriority w:val="31"/>
    <w:qFormat/>
    <w:rsid w:val="00CD2D83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D2D83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CD2D83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D2D83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CD2D83"/>
    <w:rPr>
      <w:color w:val="808080"/>
    </w:rPr>
  </w:style>
  <w:style w:type="table" w:styleId="GridTable4-Accent3">
    <w:name w:val="Grid Table 4 Accent 3"/>
    <w:basedOn w:val="TableNormal"/>
    <w:uiPriority w:val="49"/>
    <w:rsid w:val="00A9455C"/>
    <w:pPr>
      <w:spacing w:after="0" w:line="240" w:lineRule="auto"/>
    </w:pPr>
    <w:tblPr>
      <w:tblStyleRowBandSize w:val="1"/>
      <w:tblStyleColBandSize w:val="1"/>
      <w:tblBorders>
        <w:top w:val="single" w:sz="4" w:space="0" w:color="7EB1E6" w:themeColor="accent3" w:themeTint="99"/>
        <w:left w:val="single" w:sz="4" w:space="0" w:color="7EB1E6" w:themeColor="accent3" w:themeTint="99"/>
        <w:bottom w:val="single" w:sz="4" w:space="0" w:color="7EB1E6" w:themeColor="accent3" w:themeTint="99"/>
        <w:right w:val="single" w:sz="4" w:space="0" w:color="7EB1E6" w:themeColor="accent3" w:themeTint="99"/>
        <w:insideH w:val="single" w:sz="4" w:space="0" w:color="7EB1E6" w:themeColor="accent3" w:themeTint="99"/>
        <w:insideV w:val="single" w:sz="4" w:space="0" w:color="7EB1E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97FD5" w:themeColor="accent3"/>
          <w:left w:val="single" w:sz="4" w:space="0" w:color="297FD5" w:themeColor="accent3"/>
          <w:bottom w:val="single" w:sz="4" w:space="0" w:color="297FD5" w:themeColor="accent3"/>
          <w:right w:val="single" w:sz="4" w:space="0" w:color="297FD5" w:themeColor="accent3"/>
          <w:insideH w:val="nil"/>
          <w:insideV w:val="nil"/>
        </w:tcBorders>
        <w:shd w:val="clear" w:color="auto" w:fill="297FD5" w:themeFill="accent3"/>
      </w:tcPr>
    </w:tblStylePr>
    <w:tblStylePr w:type="lastRow">
      <w:rPr>
        <w:b/>
        <w:bCs/>
      </w:rPr>
      <w:tblPr/>
      <w:tcPr>
        <w:tcBorders>
          <w:top w:val="double" w:sz="4" w:space="0" w:color="297FD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GridTable4-Accent1">
    <w:name w:val="Grid Table 4 Accent 1"/>
    <w:basedOn w:val="TableNormal"/>
    <w:uiPriority w:val="49"/>
    <w:rsid w:val="00A9455C"/>
    <w:pPr>
      <w:spacing w:after="0" w:line="240" w:lineRule="auto"/>
    </w:p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A66AC" w:themeColor="accent1"/>
          <w:left w:val="single" w:sz="4" w:space="0" w:color="4A66AC" w:themeColor="accent1"/>
          <w:bottom w:val="single" w:sz="4" w:space="0" w:color="4A66AC" w:themeColor="accent1"/>
          <w:right w:val="single" w:sz="4" w:space="0" w:color="4A66AC" w:themeColor="accent1"/>
          <w:insideH w:val="nil"/>
          <w:insideV w:val="nil"/>
        </w:tcBorders>
        <w:shd w:val="clear" w:color="auto" w:fill="4A66AC" w:themeFill="accent1"/>
      </w:tcPr>
    </w:tblStylePr>
    <w:tblStylePr w:type="lastRow">
      <w:rPr>
        <w:b/>
        <w:bCs/>
      </w:rPr>
      <w:tblPr/>
      <w:tcPr>
        <w:tcBorders>
          <w:top w:val="double" w:sz="4" w:space="0" w:color="4A66A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1B0F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3AFA"/>
    <w:rPr>
      <w:color w:val="9454C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3A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20DE4"/>
    <w:rPr>
      <w:color w:val="3EBBF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My%20Drive\Career\BYU-I\ECEN%20361\Assignments\NewLabs\BYUI-Lab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931DCFC55E68421A8377905F514930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CA3B09-2ADC-4EA2-B3C2-1A1B31A06615}"/>
      </w:docPartPr>
      <w:docPartBody>
        <w:p w:rsidR="000B5CE0" w:rsidRDefault="00000000">
          <w:pPr>
            <w:pStyle w:val="931DCFC55E68421A8377905F51493074"/>
          </w:pPr>
          <w:r w:rsidRPr="005848F3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9F5"/>
    <w:rsid w:val="00080356"/>
    <w:rsid w:val="000B5CE0"/>
    <w:rsid w:val="002D7594"/>
    <w:rsid w:val="00355D5A"/>
    <w:rsid w:val="005976F0"/>
    <w:rsid w:val="005C52C3"/>
    <w:rsid w:val="006609F5"/>
    <w:rsid w:val="0081467D"/>
    <w:rsid w:val="009D523F"/>
    <w:rsid w:val="009E4805"/>
    <w:rsid w:val="00A113AD"/>
    <w:rsid w:val="00B062C3"/>
    <w:rsid w:val="00C0389A"/>
    <w:rsid w:val="00C70F3B"/>
    <w:rsid w:val="00D40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31DCFC55E68421A8377905F51493074">
    <w:name w:val="931DCFC55E68421A8377905F5149307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BYUI-LabTemplate.dotx</Template>
  <TotalTime>426</TotalTime>
  <Pages>3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ECEN 340 Project Definition</vt:lpstr>
    </vt:vector>
  </TitlesOfParts>
  <Company>BYU Idaho</Company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ECEN 340 Final Lab Report</dc:title>
  <dc:subject>ECEN-340</dc:subject>
  <dc:creator>Jonathan Haws</dc:creator>
  <cp:keywords/>
  <dc:description/>
  <cp:lastModifiedBy>Brodric Young</cp:lastModifiedBy>
  <cp:revision>34</cp:revision>
  <dcterms:created xsi:type="dcterms:W3CDTF">2024-11-19T22:21:00Z</dcterms:created>
  <dcterms:modified xsi:type="dcterms:W3CDTF">2025-04-03T22:58:00Z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bNumber">
    <vt:i4>0</vt:i4>
  </property>
</Properties>
</file>