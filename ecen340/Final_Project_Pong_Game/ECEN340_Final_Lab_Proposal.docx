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alias w:val="Title"/>
        <w:tag w:val=""/>
        <w:id w:val="878134321"/>
        <w:placeholder>
          <w:docPart w:val="931DCFC55E68421A8377905F51493074"/>
        </w:placeholder>
        <w:dataBinding w:prefixMappings="xmlns:ns0='http://purl.org/dc/elements/1.1/' xmlns:ns1='http://schemas.openxmlformats.org/package/2006/metadata/core-properties' " w:xpath="/ns1:coreProperties[1]/ns0:title[1]" w:storeItemID="{6C3C8BC8-F283-45AE-878A-BAB7291924A1}"/>
        <w:text/>
      </w:sdtPr>
      <w:sdtContent>
        <w:p w14:paraId="6213E6E1" w14:textId="454AF7C1" w:rsidR="006E0CCE" w:rsidRPr="00945F92" w:rsidRDefault="00DE5B15" w:rsidP="0058006C">
          <w:pPr>
            <w:pStyle w:val="Heading1"/>
          </w:pPr>
          <w:r w:rsidRPr="00945F92">
            <w:t xml:space="preserve">ECEN </w:t>
          </w:r>
          <w:r w:rsidR="00906799" w:rsidRPr="00945F92">
            <w:t>340</w:t>
          </w:r>
          <w:r w:rsidRPr="00945F92">
            <w:t xml:space="preserve"> Project Definition</w:t>
          </w:r>
        </w:p>
      </w:sdtContent>
    </w:sdt>
    <w:p w14:paraId="308D359C" w14:textId="45D0A54F" w:rsidR="00856EB6" w:rsidRPr="00856EB6" w:rsidRDefault="008167F6" w:rsidP="00945F92">
      <w:pPr>
        <w:pStyle w:val="Subtitle"/>
        <w:jc w:val="right"/>
      </w:pPr>
      <w:r>
        <w:t>Vicado Pong</w:t>
      </w:r>
      <w:r w:rsidR="00DE5B15">
        <w:br/>
      </w:r>
      <w:r>
        <w:t>Karl Richards, Brodric Young</w:t>
      </w:r>
    </w:p>
    <w:p w14:paraId="4B3ADB84" w14:textId="77777777" w:rsidR="00DE5B15" w:rsidRDefault="00DE5B15" w:rsidP="0058006C">
      <w:pPr>
        <w:pStyle w:val="Heading1"/>
      </w:pPr>
      <w:r>
        <w:t>Project Scope</w:t>
      </w:r>
    </w:p>
    <w:p w14:paraId="0D29424C" w14:textId="2E69CCB1" w:rsidR="00DE5B15" w:rsidRDefault="000F35BC" w:rsidP="001B0F35">
      <w:r>
        <w:t>We will create the game “Pong”. It’s a two player game where a ball is bounced back and forth between players using a line as a paddle and if the ball goes past the players paddle then the other player gets a point. This is important because it will teach us about serial communication and displays as well as new input types such as a keyboard. Some of the industry specifications that are applicable to this project are the VGA standard, finite state machine design, and user input and interaction.</w:t>
      </w:r>
    </w:p>
    <w:p w14:paraId="1153027F" w14:textId="77777777" w:rsidR="000F35BC" w:rsidRPr="00DE5B15" w:rsidRDefault="000F35BC" w:rsidP="001B0F35"/>
    <w:p w14:paraId="3AC78B47" w14:textId="77777777" w:rsidR="00DE5B15" w:rsidRDefault="00DE5B15" w:rsidP="0058006C">
      <w:pPr>
        <w:pStyle w:val="Heading1"/>
      </w:pPr>
      <w:r>
        <w:t>Lessons to Learn</w:t>
      </w:r>
    </w:p>
    <w:p w14:paraId="15AC24EA" w14:textId="28CE875C" w:rsidR="00DE5B15" w:rsidRDefault="000F35BC" w:rsidP="001B0F35">
      <w:r>
        <w:t xml:space="preserve">The team </w:t>
      </w:r>
      <w:r w:rsidR="000D0740">
        <w:t xml:space="preserve">will need to learn more about the different input and output devices that will be used in this project. For example, the VGA port display and the keyboard input. We will also need to learn how to program the animation for the game and the movement of the different things to display. </w:t>
      </w:r>
    </w:p>
    <w:p w14:paraId="213CBAE2" w14:textId="77777777" w:rsidR="000D0740" w:rsidRPr="00DE5B15" w:rsidRDefault="000D0740" w:rsidP="001B0F35"/>
    <w:p w14:paraId="1C1FEAD8" w14:textId="73E9279E" w:rsidR="00DE5B15" w:rsidRDefault="00DE5B15" w:rsidP="00987298">
      <w:pPr>
        <w:pStyle w:val="Heading1"/>
      </w:pPr>
      <w:r>
        <w:t>Roles and Responsibilities</w:t>
      </w:r>
    </w:p>
    <w:tbl>
      <w:tblPr>
        <w:tblStyle w:val="GridTable4-Accent1"/>
        <w:tblW w:w="9350" w:type="dxa"/>
        <w:tblLayout w:type="fixed"/>
        <w:tblLook w:val="04A0" w:firstRow="1" w:lastRow="0" w:firstColumn="1" w:lastColumn="0" w:noHBand="0" w:noVBand="1"/>
      </w:tblPr>
      <w:tblGrid>
        <w:gridCol w:w="1885"/>
        <w:gridCol w:w="1890"/>
        <w:gridCol w:w="5575"/>
      </w:tblGrid>
      <w:tr w:rsidR="00DE5B15" w14:paraId="5138B6B8" w14:textId="77777777" w:rsidTr="00A945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F81343E" w14:textId="77777777" w:rsidR="00DE5B15" w:rsidRDefault="00DE5B15" w:rsidP="001B0F35">
            <w:r>
              <w:t>Role</w:t>
            </w:r>
          </w:p>
        </w:tc>
        <w:tc>
          <w:tcPr>
            <w:tcW w:w="1890" w:type="dxa"/>
          </w:tcPr>
          <w:p w14:paraId="6ABDE4D8" w14:textId="77777777" w:rsidR="00DE5B15" w:rsidRDefault="00DE5B15" w:rsidP="001B0F35">
            <w:pPr>
              <w:cnfStyle w:val="100000000000" w:firstRow="1" w:lastRow="0" w:firstColumn="0" w:lastColumn="0" w:oddVBand="0" w:evenVBand="0" w:oddHBand="0" w:evenHBand="0" w:firstRowFirstColumn="0" w:firstRowLastColumn="0" w:lastRowFirstColumn="0" w:lastRowLastColumn="0"/>
            </w:pPr>
            <w:r>
              <w:t>Name</w:t>
            </w:r>
          </w:p>
        </w:tc>
        <w:tc>
          <w:tcPr>
            <w:tcW w:w="5575" w:type="dxa"/>
          </w:tcPr>
          <w:p w14:paraId="120126C3" w14:textId="77777777" w:rsidR="00DE5B15" w:rsidRDefault="00DE5B15" w:rsidP="001B0F35">
            <w:pPr>
              <w:cnfStyle w:val="100000000000" w:firstRow="1" w:lastRow="0" w:firstColumn="0" w:lastColumn="0" w:oddVBand="0" w:evenVBand="0" w:oddHBand="0" w:evenHBand="0" w:firstRowFirstColumn="0" w:firstRowLastColumn="0" w:lastRowFirstColumn="0" w:lastRowLastColumn="0"/>
            </w:pPr>
            <w:r>
              <w:t>Responsibilities</w:t>
            </w:r>
          </w:p>
        </w:tc>
      </w:tr>
      <w:tr w:rsidR="00DE5B15" w14:paraId="01EC72A3" w14:textId="77777777" w:rsidTr="00A945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7C68D4F" w14:textId="779BE208" w:rsidR="00DE5B15" w:rsidRDefault="000D0740" w:rsidP="001B0F35">
            <w:r>
              <w:t>Leader</w:t>
            </w:r>
          </w:p>
        </w:tc>
        <w:tc>
          <w:tcPr>
            <w:tcW w:w="1890" w:type="dxa"/>
          </w:tcPr>
          <w:p w14:paraId="6727C8B8" w14:textId="76E62145" w:rsidR="00DE5B15" w:rsidRDefault="000D0740" w:rsidP="001B0F35">
            <w:pPr>
              <w:cnfStyle w:val="000000100000" w:firstRow="0" w:lastRow="0" w:firstColumn="0" w:lastColumn="0" w:oddVBand="0" w:evenVBand="0" w:oddHBand="1" w:evenHBand="0" w:firstRowFirstColumn="0" w:firstRowLastColumn="0" w:lastRowFirstColumn="0" w:lastRowLastColumn="0"/>
            </w:pPr>
            <w:r>
              <w:t>Karl Richards</w:t>
            </w:r>
          </w:p>
        </w:tc>
        <w:tc>
          <w:tcPr>
            <w:tcW w:w="5575" w:type="dxa"/>
          </w:tcPr>
          <w:p w14:paraId="45F96525" w14:textId="14B5D5E5" w:rsidR="00DE5B15" w:rsidRDefault="00C12053" w:rsidP="001B0F35">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module-by-module design responsibilities</w:t>
            </w:r>
          </w:p>
          <w:p w14:paraId="75F2E29C" w14:textId="1911C37F" w:rsidR="00987298" w:rsidRDefault="00987298" w:rsidP="00987298">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Input control</w:t>
            </w:r>
          </w:p>
        </w:tc>
      </w:tr>
      <w:tr w:rsidR="00DE5B15" w14:paraId="3020E84A" w14:textId="77777777" w:rsidTr="00A9455C">
        <w:tc>
          <w:tcPr>
            <w:cnfStyle w:val="001000000000" w:firstRow="0" w:lastRow="0" w:firstColumn="1" w:lastColumn="0" w:oddVBand="0" w:evenVBand="0" w:oddHBand="0" w:evenHBand="0" w:firstRowFirstColumn="0" w:firstRowLastColumn="0" w:lastRowFirstColumn="0" w:lastRowLastColumn="0"/>
            <w:tcW w:w="1885" w:type="dxa"/>
          </w:tcPr>
          <w:p w14:paraId="66F68358" w14:textId="20BE43CF" w:rsidR="00DE5B15" w:rsidRDefault="000D0740" w:rsidP="001B0F35">
            <w:r>
              <w:t>Not-leader</w:t>
            </w:r>
            <w:r w:rsidR="001B0F35">
              <w:t xml:space="preserve"> </w:t>
            </w:r>
          </w:p>
        </w:tc>
        <w:tc>
          <w:tcPr>
            <w:tcW w:w="1890" w:type="dxa"/>
          </w:tcPr>
          <w:p w14:paraId="1A19C6A7" w14:textId="33F58A3F" w:rsidR="00DE5B15" w:rsidRDefault="000D0740" w:rsidP="001B0F35">
            <w:pPr>
              <w:cnfStyle w:val="000000000000" w:firstRow="0" w:lastRow="0" w:firstColumn="0" w:lastColumn="0" w:oddVBand="0" w:evenVBand="0" w:oddHBand="0" w:evenHBand="0" w:firstRowFirstColumn="0" w:firstRowLastColumn="0" w:lastRowFirstColumn="0" w:lastRowLastColumn="0"/>
            </w:pPr>
            <w:r>
              <w:t>Brodric Young</w:t>
            </w:r>
          </w:p>
        </w:tc>
        <w:tc>
          <w:tcPr>
            <w:tcW w:w="5575" w:type="dxa"/>
          </w:tcPr>
          <w:p w14:paraId="725DD464" w14:textId="77777777" w:rsidR="00987298" w:rsidRDefault="00987298" w:rsidP="00987298">
            <w:pPr>
              <w:pStyle w:val="ListParagraph"/>
              <w:numPr>
                <w:ilvl w:val="0"/>
                <w:numId w:val="1"/>
              </w:numPr>
              <w:spacing w:after="160" w:line="276" w:lineRule="auto"/>
              <w:cnfStyle w:val="000000000000" w:firstRow="0" w:lastRow="0" w:firstColumn="0" w:lastColumn="0" w:oddVBand="0" w:evenVBand="0" w:oddHBand="0" w:evenHBand="0" w:firstRowFirstColumn="0" w:firstRowLastColumn="0" w:lastRowFirstColumn="0" w:lastRowLastColumn="0"/>
            </w:pPr>
            <w:r>
              <w:t>testing responsibility</w:t>
            </w:r>
          </w:p>
          <w:p w14:paraId="5CE74A79" w14:textId="2E2E4B25" w:rsidR="00987298" w:rsidRDefault="00987298" w:rsidP="00987298">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VGA and display</w:t>
            </w:r>
          </w:p>
        </w:tc>
      </w:tr>
    </w:tbl>
    <w:p w14:paraId="4D086EAC" w14:textId="77777777" w:rsidR="004A780F" w:rsidRDefault="004A780F" w:rsidP="0058006C">
      <w:pPr>
        <w:pStyle w:val="Heading1"/>
      </w:pPr>
    </w:p>
    <w:p w14:paraId="20C46687" w14:textId="52707EFC" w:rsidR="001D1E5E" w:rsidRDefault="00DE5B15" w:rsidP="00987298">
      <w:pPr>
        <w:pStyle w:val="Heading1"/>
      </w:pPr>
      <w:r w:rsidRPr="00D6778F">
        <w:t>Schedule</w:t>
      </w:r>
    </w:p>
    <w:p w14:paraId="3F5DD120" w14:textId="65A4CEC8" w:rsidR="00987298" w:rsidRDefault="003C437A" w:rsidP="001B0F35">
      <w:r>
        <w:t>0</w:t>
      </w:r>
      <w:r w:rsidR="00987298">
        <w:t>3/</w:t>
      </w:r>
      <w:r>
        <w:t>20</w:t>
      </w:r>
      <w:r w:rsidR="00987298">
        <w:t>/25</w:t>
      </w:r>
      <w:r w:rsidR="00704C11">
        <w:t xml:space="preserve"> </w:t>
      </w:r>
      <w:r>
        <w:t xml:space="preserve">– </w:t>
      </w:r>
      <w:r w:rsidR="00704C11">
        <w:t>Finish</w:t>
      </w:r>
      <w:r w:rsidR="00987298">
        <w:t xml:space="preserve"> block diagram and project definition</w:t>
      </w:r>
      <w:r w:rsidR="00320DE4">
        <w:t>, module files creation</w:t>
      </w:r>
      <w:r>
        <w:t>.</w:t>
      </w:r>
    </w:p>
    <w:p w14:paraId="0C1AAC0C" w14:textId="469CDC07" w:rsidR="00320DE4" w:rsidRDefault="003C437A" w:rsidP="001B0F35">
      <w:r>
        <w:t>0</w:t>
      </w:r>
      <w:r w:rsidR="00320DE4">
        <w:t>3/2</w:t>
      </w:r>
      <w:r>
        <w:t>5</w:t>
      </w:r>
      <w:r w:rsidR="00320DE4">
        <w:t xml:space="preserve">/25 </w:t>
      </w:r>
      <w:r>
        <w:t>–</w:t>
      </w:r>
      <w:r w:rsidR="00320DE4">
        <w:t xml:space="preserve"> </w:t>
      </w:r>
      <w:r>
        <w:t>Finish Key Press Decoder module, correctly getting inputs.</w:t>
      </w:r>
    </w:p>
    <w:p w14:paraId="727E05FB" w14:textId="49C0742A" w:rsidR="003C437A" w:rsidRDefault="003C437A" w:rsidP="001B0F35">
      <w:r>
        <w:t xml:space="preserve">03/27/25 – Finish Scoreboard Decoder module, displaying the scores on the </w:t>
      </w:r>
      <w:proofErr w:type="spellStart"/>
      <w:r>
        <w:t>sseg</w:t>
      </w:r>
      <w:proofErr w:type="spellEnd"/>
      <w:r>
        <w:t xml:space="preserve"> display.</w:t>
      </w:r>
    </w:p>
    <w:p w14:paraId="666CE0BC" w14:textId="24D1D62B" w:rsidR="003C437A" w:rsidRDefault="003C437A" w:rsidP="001B0F35">
      <w:r>
        <w:t>04/01/25 – Finish Animation Display module, showing the game on the monitor.</w:t>
      </w:r>
    </w:p>
    <w:p w14:paraId="4AA31551" w14:textId="22E8FDFC" w:rsidR="003C437A" w:rsidRPr="001D1E5E" w:rsidRDefault="003C437A" w:rsidP="001B0F35">
      <w:r>
        <w:t>04/03/25 – Finishing touches, connect everything in the top module, test final implementation.</w:t>
      </w:r>
    </w:p>
    <w:p w14:paraId="558E1B62" w14:textId="2B6BCB5F" w:rsidR="00C05E1B" w:rsidRDefault="00DF6FF6" w:rsidP="0058006C">
      <w:pPr>
        <w:pStyle w:val="Heading1"/>
      </w:pPr>
      <w:r>
        <w:br w:type="column"/>
      </w:r>
      <w:r w:rsidR="00C05E1B">
        <w:lastRenderedPageBreak/>
        <w:t xml:space="preserve">Hardware </w:t>
      </w:r>
      <w:r w:rsidR="00DB73D9">
        <w:t>(FPGA-based</w:t>
      </w:r>
      <w:r w:rsidR="001D1E5E">
        <w:t xml:space="preserve">) </w:t>
      </w:r>
      <w:r w:rsidR="00C05E1B">
        <w:t>Block Diagram</w:t>
      </w:r>
    </w:p>
    <w:p w14:paraId="62253BAF" w14:textId="55ABB106" w:rsidR="003C437A" w:rsidRDefault="003C437A" w:rsidP="001B0F35">
      <w:pPr>
        <w:rPr>
          <w:b/>
          <w:bCs/>
        </w:rPr>
      </w:pPr>
      <w:r>
        <w:rPr>
          <w:b/>
          <w:bCs/>
          <w:noProof/>
        </w:rPr>
        <w:drawing>
          <wp:inline distT="0" distB="0" distL="0" distR="0" wp14:anchorId="36B31A82" wp14:editId="354903DA">
            <wp:extent cx="5953125" cy="3118220"/>
            <wp:effectExtent l="0" t="0" r="0" b="6350"/>
            <wp:docPr id="1425978314" name="Picture 13"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978314" name="Picture 13" descr="A diagram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67871" cy="3125944"/>
                    </a:xfrm>
                    <a:prstGeom prst="rect">
                      <a:avLst/>
                    </a:prstGeom>
                    <a:ln w="28575">
                      <a:noFill/>
                    </a:ln>
                  </pic:spPr>
                </pic:pic>
              </a:graphicData>
            </a:graphic>
          </wp:inline>
        </w:drawing>
      </w:r>
    </w:p>
    <w:p w14:paraId="06951DD9" w14:textId="77777777" w:rsidR="004A780F" w:rsidRDefault="004A780F" w:rsidP="001B0F35"/>
    <w:p w14:paraId="7A61EB98" w14:textId="05E60883" w:rsidR="004A780F" w:rsidRPr="00D6778F" w:rsidRDefault="001B0F35" w:rsidP="0058006C">
      <w:pPr>
        <w:pStyle w:val="Heading1"/>
      </w:pPr>
      <w:r w:rsidRPr="00D6778F">
        <w:t xml:space="preserve">Selection of Elements to Demonstrate </w:t>
      </w:r>
      <w:r w:rsidR="00C12053" w:rsidRPr="00D6778F">
        <w:t>in this Design</w:t>
      </w:r>
    </w:p>
    <w:p w14:paraId="7B7F9945" w14:textId="44EC52F8" w:rsidR="0058006C" w:rsidRDefault="0058006C" w:rsidP="0058006C">
      <w:r w:rsidRPr="006938E6">
        <w:t>No</w:t>
      </w:r>
      <w:r>
        <w:t>te that the requirements state “at least 3 of the elements” as listed below.   Talk with Brother Watson about other parts of the project that may not fit into these categories.</w:t>
      </w:r>
    </w:p>
    <w:p w14:paraId="6AF429D1" w14:textId="745F5EB0" w:rsidR="00D04A16" w:rsidRPr="00D04A16" w:rsidRDefault="00D04A16" w:rsidP="00BF25E5">
      <w:pPr>
        <w:pStyle w:val="ListParagraph"/>
        <w:numPr>
          <w:ilvl w:val="0"/>
          <w:numId w:val="6"/>
        </w:numPr>
        <w:spacing w:after="240"/>
        <w:ind w:left="1800" w:hanging="720"/>
        <w:rPr>
          <w:sz w:val="28"/>
          <w:szCs w:val="28"/>
        </w:rPr>
      </w:pPr>
      <w:r w:rsidRPr="00D04A16">
        <w:rPr>
          <w:sz w:val="28"/>
          <w:szCs w:val="28"/>
        </w:rPr>
        <w:t>Finite State Machine (at least 3 states)</w:t>
      </w:r>
    </w:p>
    <w:p w14:paraId="7085DD3B" w14:textId="77777777" w:rsidR="00D04A16" w:rsidRPr="00D04A16" w:rsidRDefault="00D04A16" w:rsidP="00BF25E5">
      <w:pPr>
        <w:pStyle w:val="ListParagraph"/>
        <w:numPr>
          <w:ilvl w:val="0"/>
          <w:numId w:val="6"/>
        </w:numPr>
        <w:spacing w:after="240"/>
        <w:ind w:left="1800" w:hanging="720"/>
        <w:rPr>
          <w:sz w:val="28"/>
          <w:szCs w:val="28"/>
        </w:rPr>
      </w:pPr>
      <w:r w:rsidRPr="00D04A16">
        <w:rPr>
          <w:sz w:val="28"/>
          <w:szCs w:val="28"/>
        </w:rPr>
        <w:t>Keyboard or Mouse I/O</w:t>
      </w:r>
    </w:p>
    <w:p w14:paraId="5A850AC1" w14:textId="77777777" w:rsidR="00D04A16" w:rsidRPr="00D04A16" w:rsidRDefault="00D04A16" w:rsidP="00BF25E5">
      <w:pPr>
        <w:pStyle w:val="ListParagraph"/>
        <w:numPr>
          <w:ilvl w:val="0"/>
          <w:numId w:val="6"/>
        </w:numPr>
        <w:spacing w:after="240"/>
        <w:ind w:left="1800" w:hanging="720"/>
        <w:rPr>
          <w:sz w:val="28"/>
          <w:szCs w:val="28"/>
        </w:rPr>
      </w:pPr>
      <w:r w:rsidRPr="00D04A16">
        <w:rPr>
          <w:sz w:val="28"/>
          <w:szCs w:val="28"/>
        </w:rPr>
        <w:t>7-segment display</w:t>
      </w:r>
    </w:p>
    <w:p w14:paraId="71C29BA6" w14:textId="77777777" w:rsidR="00D04A16" w:rsidRPr="00D04A16" w:rsidRDefault="00D04A16" w:rsidP="00BF25E5">
      <w:pPr>
        <w:pStyle w:val="ListParagraph"/>
        <w:numPr>
          <w:ilvl w:val="0"/>
          <w:numId w:val="6"/>
        </w:numPr>
        <w:spacing w:after="240"/>
        <w:ind w:left="1800" w:hanging="720"/>
        <w:rPr>
          <w:sz w:val="28"/>
          <w:szCs w:val="28"/>
        </w:rPr>
      </w:pPr>
      <w:r w:rsidRPr="00D04A16">
        <w:rPr>
          <w:sz w:val="28"/>
          <w:szCs w:val="28"/>
        </w:rPr>
        <w:t>VGA Port</w:t>
      </w:r>
    </w:p>
    <w:p w14:paraId="3883FA6D" w14:textId="77777777" w:rsidR="00DF6FF6" w:rsidRDefault="00DF6FF6" w:rsidP="0058006C">
      <w:pPr>
        <w:pStyle w:val="Heading1"/>
      </w:pPr>
    </w:p>
    <w:p w14:paraId="0CF562B2" w14:textId="19499FCB" w:rsidR="003E1A11" w:rsidRPr="0058006C" w:rsidRDefault="003E1A11" w:rsidP="0058006C">
      <w:pPr>
        <w:pStyle w:val="Heading1"/>
      </w:pPr>
      <w:r w:rsidRPr="0058006C">
        <w:t>Expectation</w:t>
      </w:r>
      <w:r w:rsidR="001E06E4" w:rsidRPr="0058006C">
        <w:t>s</w:t>
      </w:r>
      <w:r w:rsidRPr="0058006C">
        <w:t xml:space="preserve"> of Testing the Design</w:t>
      </w:r>
    </w:p>
    <w:p w14:paraId="6C2319D3" w14:textId="5E638DE1" w:rsidR="00D04A16" w:rsidRDefault="008167F6" w:rsidP="00D04A16">
      <w:r>
        <w:t xml:space="preserve">7 segment scoreboard display: Tested with a testbench </w:t>
      </w:r>
    </w:p>
    <w:p w14:paraId="1C5CBAB0" w14:textId="27F948A7" w:rsidR="008167F6" w:rsidRDefault="008167F6" w:rsidP="00D04A16">
      <w:r>
        <w:t>Serial keyboard decoder: Tested with a testbench</w:t>
      </w:r>
    </w:p>
    <w:p w14:paraId="283A3B3E" w14:textId="73621578" w:rsidR="008167F6" w:rsidRDefault="008167F6" w:rsidP="00D04A16">
      <w:r>
        <w:t xml:space="preserve">Animation: Trial and error, see if it looks good </w:t>
      </w:r>
    </w:p>
    <w:p w14:paraId="360F5C52" w14:textId="77777777" w:rsidR="008167F6" w:rsidRDefault="008167F6" w:rsidP="00D04A16"/>
    <w:p w14:paraId="43693F35" w14:textId="77777777" w:rsidR="00931E88" w:rsidRPr="00C05E1B" w:rsidRDefault="00931E88" w:rsidP="001B0F35"/>
    <w:sectPr w:rsidR="00931E88" w:rsidRPr="00C05E1B" w:rsidSect="00BD6A90">
      <w:headerReference w:type="even" r:id="rId8"/>
      <w:headerReference w:type="default" r:id="rId9"/>
      <w:footerReference w:type="even" r:id="rId10"/>
      <w:footerReference w:type="default" r:id="rId11"/>
      <w:pgSz w:w="12240" w:h="15840"/>
      <w:pgMar w:top="1440" w:right="63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8C154" w14:textId="77777777" w:rsidR="00CB35FF" w:rsidRDefault="00CB35FF" w:rsidP="001B0F35">
      <w:r>
        <w:separator/>
      </w:r>
    </w:p>
  </w:endnote>
  <w:endnote w:type="continuationSeparator" w:id="0">
    <w:p w14:paraId="378ABE7E" w14:textId="77777777" w:rsidR="00CB35FF" w:rsidRDefault="00CB35FF" w:rsidP="001B0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86D3E" w14:textId="19CD890D" w:rsidR="00CD2D83" w:rsidRDefault="00856EB6" w:rsidP="002A1DDE">
    <w:pPr>
      <w:pStyle w:val="Footer"/>
      <w:jc w:val="right"/>
    </w:pPr>
    <w:r>
      <w:rPr>
        <w:noProof/>
      </w:rPr>
      <mc:AlternateContent>
        <mc:Choice Requires="wpg">
          <w:drawing>
            <wp:anchor distT="0" distB="0" distL="114300" distR="114300" simplePos="0" relativeHeight="251668480" behindDoc="0" locked="0" layoutInCell="1" allowOverlap="1" wp14:anchorId="606A0AAD" wp14:editId="1ADDA1AA">
              <wp:simplePos x="0" y="0"/>
              <wp:positionH relativeFrom="page">
                <wp:align>left</wp:align>
              </wp:positionH>
              <wp:positionV relativeFrom="bottomMargin">
                <wp:align>center</wp:align>
              </wp:positionV>
              <wp:extent cx="5943600" cy="86360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863600"/>
                        <a:chOff x="0" y="0"/>
                        <a:chExt cx="5943600" cy="86360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863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A72A0" w14:textId="30A053FF" w:rsidR="00856EB6" w:rsidRDefault="002A1DDE" w:rsidP="00644509">
                            <w:r>
                              <w:rPr>
                                <w:noProof/>
                              </w:rPr>
                              <w:drawing>
                                <wp:inline distT="0" distB="0" distL="0" distR="0" wp14:anchorId="4C6E6AAF" wp14:editId="31EF5E09">
                                  <wp:extent cx="4391025" cy="637272"/>
                                  <wp:effectExtent l="0" t="0" r="0" b="0"/>
                                  <wp:docPr id="25378601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74767" name="Picture 1" descr="A black text on a white background&#10;&#10;Description automatically generated"/>
                                          <pic:cNvPicPr/>
                                        </pic:nvPicPr>
                                        <pic:blipFill>
                                          <a:blip r:embed="rId1"/>
                                          <a:stretch>
                                            <a:fillRect/>
                                          </a:stretch>
                                        </pic:blipFill>
                                        <pic:spPr>
                                          <a:xfrm>
                                            <a:off x="0" y="0"/>
                                            <a:ext cx="4456638" cy="646794"/>
                                          </a:xfrm>
                                          <a:prstGeom prst="rect">
                                            <a:avLst/>
                                          </a:prstGeom>
                                        </pic:spPr>
                                      </pic:pic>
                                    </a:graphicData>
                                  </a:graphic>
                                </wp:inline>
                              </w:drawing>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06A0AAD" id="Group 155" o:spid="_x0000_s1038" style="position:absolute;left:0;text-align:left;margin-left:0;margin-top:0;width:468pt;height:68pt;z-index:251668480;mso-position-horizontal:left;mso-position-horizontal-relative:page;mso-position-vertical:center;mso-position-vertical-relative:bottom-margin-area" coordsize="59436,8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">
              <v:rect id="Rectangle 156" o:spid="_x0000_s1039"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40" type="#_x0000_t202" style="position:absolute;left:2286;width:53530;height:8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729A72A0" w14:textId="30A053FF" w:rsidR="00856EB6" w:rsidRDefault="002A1DDE" w:rsidP="00644509">
                      <w:r>
                        <w:rPr>
                          <w:noProof/>
                        </w:rPr>
                        <w:drawing>
                          <wp:inline distT="0" distB="0" distL="0" distR="0" wp14:anchorId="4C6E6AAF" wp14:editId="31EF5E09">
                            <wp:extent cx="4391025" cy="637272"/>
                            <wp:effectExtent l="0" t="0" r="0" b="0"/>
                            <wp:docPr id="25378601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74767" name="Picture 1" descr="A black text on a white background&#10;&#10;Description automatically generated"/>
                                    <pic:cNvPicPr/>
                                  </pic:nvPicPr>
                                  <pic:blipFill>
                                    <a:blip r:embed="rId1"/>
                                    <a:stretch>
                                      <a:fillRect/>
                                    </a:stretch>
                                  </pic:blipFill>
                                  <pic:spPr>
                                    <a:xfrm>
                                      <a:off x="0" y="0"/>
                                      <a:ext cx="4456638" cy="646794"/>
                                    </a:xfrm>
                                    <a:prstGeom prst="rect">
                                      <a:avLst/>
                                    </a:prstGeom>
                                  </pic:spPr>
                                </pic:pic>
                              </a:graphicData>
                            </a:graphic>
                          </wp:inline>
                        </w:drawing>
                      </w:r>
                    </w:p>
                  </w:txbxContent>
                </v:textbox>
              </v:shape>
              <w10:wrap anchorx="page" anchory="margin"/>
            </v:group>
          </w:pict>
        </mc:Fallback>
      </mc:AlternateContent>
    </w:r>
    <w:r w:rsidR="002A1DDE">
      <w:t xml:space="preserve">ECEN-340 Final </w:t>
    </w:r>
    <w:r w:rsidR="00BD6A90">
      <w:t xml:space="preserve">Lab Proposal     </w:t>
    </w:r>
    <w:r w:rsidR="00BD6A90">
      <w:fldChar w:fldCharType="begin"/>
    </w:r>
    <w:r w:rsidR="00BD6A90">
      <w:instrText xml:space="preserve"> PAGE   \* MERGEFORMAT </w:instrText>
    </w:r>
    <w:r w:rsidR="00BD6A90">
      <w:fldChar w:fldCharType="separate"/>
    </w:r>
    <w:r w:rsidR="00BD6A90">
      <w:rPr>
        <w:noProof/>
      </w:rPr>
      <w:t>1</w:t>
    </w:r>
    <w:r w:rsidR="00BD6A90">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62C36" w14:textId="77777777" w:rsidR="00CD2D83" w:rsidRDefault="00856EB6" w:rsidP="001B0F35">
    <w:pPr>
      <w:pStyle w:val="Footer"/>
    </w:pPr>
    <w:r>
      <w:rPr>
        <w:noProof/>
      </w:rPr>
      <mc:AlternateContent>
        <mc:Choice Requires="wpg">
          <w:drawing>
            <wp:anchor distT="0" distB="0" distL="114300" distR="114300" simplePos="0" relativeHeight="251670528" behindDoc="0" locked="0" layoutInCell="1" allowOverlap="1" wp14:anchorId="31697E61" wp14:editId="372220FC">
              <wp:simplePos x="0" y="0"/>
              <wp:positionH relativeFrom="page">
                <wp:align>right</wp:align>
              </wp:positionH>
              <wp:positionV relativeFrom="bottomMargin">
                <wp:align>center</wp:align>
              </wp:positionV>
              <wp:extent cx="6172200" cy="291465"/>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91465"/>
                        <a:chOff x="0" y="0"/>
                        <a:chExt cx="6172200" cy="291465"/>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81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87009C" w14:textId="6B8429F5" w:rsidR="00856EB6" w:rsidRDefault="00000000" w:rsidP="001B0F35">
                            <w:pPr>
                              <w:pStyle w:val="Footer"/>
                            </w:pPr>
                            <w:sdt>
                              <w:sdt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906799">
                                  <w:t>ECEN 340 Project Definition</w:t>
                                </w:r>
                              </w:sdtContent>
                            </w:sdt>
                            <w:r w:rsidR="00856EB6">
                              <w:rPr>
                                <w:color w:val="808080" w:themeColor="background1" w:themeShade="80"/>
                              </w:rPr>
                              <w:t> | </w:t>
                            </w:r>
                            <w:sdt>
                              <w:sdtPr>
                                <w:rPr>
                                  <w:color w:val="808080" w:themeColor="background1" w:themeShade="80"/>
                                </w:rPr>
                                <w:alias w:val="Subject"/>
                                <w:tag w:val=""/>
                                <w:id w:val="-2128231924"/>
                                <w:dataBinding w:prefixMappings="xmlns:ns0='http://purl.org/dc/elements/1.1/' xmlns:ns1='http://schemas.openxmlformats.org/package/2006/metadata/core-properties' " w:xpath="/ns1:coreProperties[1]/ns0:subject[1]" w:storeItemID="{6C3C8BC8-F283-45AE-878A-BAB7291924A1}"/>
                                <w:text/>
                              </w:sdtPr>
                              <w:sdtContent>
                                <w:r w:rsidR="00C12053">
                                  <w:rPr>
                                    <w:color w:val="808080" w:themeColor="background1" w:themeShade="80"/>
                                  </w:rPr>
                                  <w:t>ECEN-340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1697E61" id="Group 164" o:spid="_x0000_s1041" style="position:absolute;margin-left:434.8pt;margin-top:0;width:486pt;height:22.95pt;z-index:251670528;mso-position-horizontal:right;mso-position-horizontal-relative:page;mso-position-vertical:center;mso-position-vertical-relative:bottom-margin-area" coordsize="61722,2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">
              <v:rect id="Rectangle 165" o:spid="_x0000_s1042"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43" type="#_x0000_t202" style="position:absolute;top:95;width:59436;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7F87009C" w14:textId="6B8429F5" w:rsidR="00856EB6" w:rsidRDefault="00000000" w:rsidP="001B0F35">
                      <w:pPr>
                        <w:pStyle w:val="Footer"/>
                      </w:pPr>
                      <w:sdt>
                        <w:sdt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906799">
                            <w:t>ECEN 340 Project Definition</w:t>
                          </w:r>
                        </w:sdtContent>
                      </w:sdt>
                      <w:r w:rsidR="00856EB6">
                        <w:rPr>
                          <w:color w:val="808080" w:themeColor="background1" w:themeShade="80"/>
                        </w:rPr>
                        <w:t> | </w:t>
                      </w:r>
                      <w:sdt>
                        <w:sdtPr>
                          <w:rPr>
                            <w:color w:val="808080" w:themeColor="background1" w:themeShade="80"/>
                          </w:rPr>
                          <w:alias w:val="Subject"/>
                          <w:tag w:val=""/>
                          <w:id w:val="-2128231924"/>
                          <w:dataBinding w:prefixMappings="xmlns:ns0='http://purl.org/dc/elements/1.1/' xmlns:ns1='http://schemas.openxmlformats.org/package/2006/metadata/core-properties' " w:xpath="/ns1:coreProperties[1]/ns0:subject[1]" w:storeItemID="{6C3C8BC8-F283-45AE-878A-BAB7291924A1}"/>
                          <w:text/>
                        </w:sdtPr>
                        <w:sdtContent>
                          <w:r w:rsidR="00C12053">
                            <w:rPr>
                              <w:color w:val="808080" w:themeColor="background1" w:themeShade="80"/>
                            </w:rPr>
                            <w:t>ECEN-340</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2BDA06" w14:textId="77777777" w:rsidR="00CB35FF" w:rsidRDefault="00CB35FF" w:rsidP="001B0F35">
      <w:r>
        <w:separator/>
      </w:r>
    </w:p>
  </w:footnote>
  <w:footnote w:type="continuationSeparator" w:id="0">
    <w:p w14:paraId="073D2362" w14:textId="77777777" w:rsidR="00CB35FF" w:rsidRDefault="00CB35FF" w:rsidP="001B0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2E558D" w14:textId="77777777" w:rsidR="00CD2D83" w:rsidRDefault="00856EB6" w:rsidP="001B0F35">
    <w:pPr>
      <w:pStyle w:val="Header"/>
    </w:pPr>
    <w:r>
      <w:rPr>
        <w:noProof/>
      </w:rPr>
      <mc:AlternateContent>
        <mc:Choice Requires="wpg">
          <w:drawing>
            <wp:anchor distT="0" distB="0" distL="114300" distR="114300" simplePos="0" relativeHeight="251666432" behindDoc="0" locked="0" layoutInCell="1" allowOverlap="1" wp14:anchorId="5956BF51" wp14:editId="6FF65985">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5843E8" w14:textId="77777777" w:rsidR="00856EB6" w:rsidRDefault="00856EB6" w:rsidP="001B0F35">
                            <w:pPr>
                              <w:pStyle w:val="Header"/>
                            </w:pPr>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56BF51" id="Group 158" o:spid="_x0000_s1026" style="position:absolute;margin-left:0;margin-top:0;width:133.9pt;height:80.65pt;z-index:251666432;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a66ac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35843E8" w14:textId="77777777" w:rsidR="00856EB6" w:rsidRDefault="00856EB6" w:rsidP="001B0F35">
                      <w:pPr>
                        <w:pStyle w:val="Header"/>
                      </w:pPr>
                      <w:r>
                        <w:fldChar w:fldCharType="begin"/>
                      </w:r>
                      <w:r>
                        <w:instrText xml:space="preserve"> PAGE   \* MERGEFORMAT </w:instrText>
                      </w:r>
                      <w:r>
                        <w:fldChar w:fldCharType="separate"/>
                      </w:r>
                      <w:r>
                        <w:rPr>
                          <w:noProof/>
                        </w:rPr>
                        <w:t>2</w:t>
                      </w:r>
                      <w:r>
                        <w:rPr>
                          <w:noProof/>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BF2179" w14:textId="77777777" w:rsidR="00CD2D83" w:rsidRDefault="00856EB6" w:rsidP="001B0F35">
    <w:pPr>
      <w:pStyle w:val="Header"/>
    </w:pPr>
    <w:r>
      <w:rPr>
        <w:noProof/>
      </w:rPr>
      <mc:AlternateContent>
        <mc:Choice Requires="wpg">
          <w:drawing>
            <wp:anchor distT="0" distB="0" distL="114300" distR="114300" simplePos="0" relativeHeight="251664384" behindDoc="0" locked="0" layoutInCell="1" allowOverlap="1" wp14:anchorId="58D52E03" wp14:editId="05531C1C">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39D319" w14:textId="77777777" w:rsidR="00856EB6" w:rsidRDefault="00856EB6" w:rsidP="001B0F35">
                            <w:pPr>
                              <w:pStyle w:val="Header"/>
                            </w:pPr>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D52E03" id="Group 167" o:spid="_x0000_s1032" style="position:absolute;margin-left:82.7pt;margin-top:0;width:133.9pt;height:80.65pt;z-index:25166438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iqrCiQUAAIo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">
              <v:group id="Group 168" o:spid="_x0000_s1033"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5"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a66ac [3204]" stroked="f" strokeweight="1pt">
                  <v:stroke joinstyle="miter"/>
                  <v:path arrowok="t" o:connecttype="custom" o:connectlocs="0,0;1463040,0;1463040,1014984;638364,408101;0,0" o:connectangles="0,0,0,0,0"/>
                </v:shape>
                <v:rect id="Rectangle 171" o:spid="_x0000_s1036"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7"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139D319" w14:textId="77777777" w:rsidR="00856EB6" w:rsidRDefault="00856EB6" w:rsidP="001B0F35">
                      <w:pPr>
                        <w:pStyle w:val="Header"/>
                      </w:pPr>
                      <w:r>
                        <w:fldChar w:fldCharType="begin"/>
                      </w:r>
                      <w:r>
                        <w:instrText xml:space="preserve"> PAGE   \* MERGEFORMAT </w:instrText>
                      </w:r>
                      <w:r>
                        <w:fldChar w:fldCharType="separate"/>
                      </w:r>
                      <w:r>
                        <w:rPr>
                          <w:noProof/>
                        </w:rPr>
                        <w:t>2</w:t>
                      </w:r>
                      <w:r>
                        <w:rPr>
                          <w:noProof/>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410399"/>
    <w:multiLevelType w:val="multilevel"/>
    <w:tmpl w:val="50D44810"/>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87D4E42"/>
    <w:multiLevelType w:val="hybridMultilevel"/>
    <w:tmpl w:val="21843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9C575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F56163C"/>
    <w:multiLevelType w:val="hybridMultilevel"/>
    <w:tmpl w:val="C8BA410E"/>
    <w:lvl w:ilvl="0" w:tplc="E7B4A334">
      <w:start w:val="1"/>
      <w:numFmt w:val="bullet"/>
      <w:lvlText w:val=""/>
      <w:lvlJc w:val="left"/>
      <w:pPr>
        <w:ind w:left="1440" w:hanging="360"/>
      </w:pPr>
      <w:rPr>
        <w:rFonts w:ascii="Tahoma" w:hAnsi="Tahoma"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6E74245F"/>
    <w:multiLevelType w:val="hybridMultilevel"/>
    <w:tmpl w:val="8F146F96"/>
    <w:lvl w:ilvl="0" w:tplc="77B4A1A4">
      <w:start w:val="1"/>
      <w:numFmt w:val="bullet"/>
      <w:lvlText w:val=""/>
      <w:lvlJc w:val="left"/>
      <w:pPr>
        <w:ind w:left="1440" w:hanging="360"/>
      </w:pPr>
      <w:rPr>
        <w:rFonts w:ascii="Wingdings 2" w:hAnsi="Wingdings 2"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7FB339D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00020563">
    <w:abstractNumId w:val="0"/>
  </w:num>
  <w:num w:numId="2" w16cid:durableId="1009601708">
    <w:abstractNumId w:val="2"/>
  </w:num>
  <w:num w:numId="3" w16cid:durableId="542861394">
    <w:abstractNumId w:val="5"/>
  </w:num>
  <w:num w:numId="4" w16cid:durableId="1202015101">
    <w:abstractNumId w:val="1"/>
  </w:num>
  <w:num w:numId="5" w16cid:durableId="823549920">
    <w:abstractNumId w:val="3"/>
  </w:num>
  <w:num w:numId="6" w16cid:durableId="979870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B15"/>
    <w:rsid w:val="00080356"/>
    <w:rsid w:val="000813D8"/>
    <w:rsid w:val="0009395E"/>
    <w:rsid w:val="000D0740"/>
    <w:rsid w:val="000F35BC"/>
    <w:rsid w:val="001A1C6C"/>
    <w:rsid w:val="001B0F35"/>
    <w:rsid w:val="001D1E5E"/>
    <w:rsid w:val="001E06E4"/>
    <w:rsid w:val="00222B9C"/>
    <w:rsid w:val="002A1DDE"/>
    <w:rsid w:val="00320DE4"/>
    <w:rsid w:val="003443AA"/>
    <w:rsid w:val="003C3AFA"/>
    <w:rsid w:val="003C437A"/>
    <w:rsid w:val="003E1A11"/>
    <w:rsid w:val="003F46E9"/>
    <w:rsid w:val="004A780F"/>
    <w:rsid w:val="00547C55"/>
    <w:rsid w:val="0058006C"/>
    <w:rsid w:val="005C55F1"/>
    <w:rsid w:val="00644509"/>
    <w:rsid w:val="006938E6"/>
    <w:rsid w:val="006E0CCE"/>
    <w:rsid w:val="00704C11"/>
    <w:rsid w:val="007942C9"/>
    <w:rsid w:val="007E79BC"/>
    <w:rsid w:val="008167F6"/>
    <w:rsid w:val="00856EB6"/>
    <w:rsid w:val="00875BC1"/>
    <w:rsid w:val="00882BD9"/>
    <w:rsid w:val="008C7338"/>
    <w:rsid w:val="00906799"/>
    <w:rsid w:val="00931E88"/>
    <w:rsid w:val="00945F92"/>
    <w:rsid w:val="00987298"/>
    <w:rsid w:val="00994D66"/>
    <w:rsid w:val="009B46F1"/>
    <w:rsid w:val="009C1E47"/>
    <w:rsid w:val="009C7075"/>
    <w:rsid w:val="009E4805"/>
    <w:rsid w:val="00A61F92"/>
    <w:rsid w:val="00A9455C"/>
    <w:rsid w:val="00AA3361"/>
    <w:rsid w:val="00B062C3"/>
    <w:rsid w:val="00BD6A90"/>
    <w:rsid w:val="00BF25E5"/>
    <w:rsid w:val="00C05E1B"/>
    <w:rsid w:val="00C12053"/>
    <w:rsid w:val="00C70F3B"/>
    <w:rsid w:val="00CB35FF"/>
    <w:rsid w:val="00CD2D83"/>
    <w:rsid w:val="00D04A16"/>
    <w:rsid w:val="00D55E22"/>
    <w:rsid w:val="00D6778F"/>
    <w:rsid w:val="00DB73D9"/>
    <w:rsid w:val="00DD56DF"/>
    <w:rsid w:val="00DE5B15"/>
    <w:rsid w:val="00DF6FF6"/>
    <w:rsid w:val="00E324E4"/>
    <w:rsid w:val="00E57A27"/>
    <w:rsid w:val="00E622BD"/>
    <w:rsid w:val="00EC4870"/>
    <w:rsid w:val="00ED7A5D"/>
    <w:rsid w:val="00FD03BF"/>
    <w:rsid w:val="00FE0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9F20A"/>
  <w15:chartTrackingRefBased/>
  <w15:docId w15:val="{0512A542-7FCE-4A01-B340-869E97B04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F35"/>
    <w:rPr>
      <w:rFonts w:ascii="Tahoma" w:hAnsi="Tahoma" w:cs="Tahoma"/>
      <w:sz w:val="24"/>
      <w:szCs w:val="24"/>
    </w:rPr>
  </w:style>
  <w:style w:type="paragraph" w:styleId="Heading1">
    <w:name w:val="heading 1"/>
    <w:basedOn w:val="Title"/>
    <w:next w:val="Normal"/>
    <w:link w:val="Heading1Char"/>
    <w:uiPriority w:val="9"/>
    <w:qFormat/>
    <w:rsid w:val="0058006C"/>
    <w:pPr>
      <w:spacing w:after="120"/>
      <w:outlineLvl w:val="0"/>
    </w:pPr>
    <w:rPr>
      <w:rFonts w:ascii="Georgia" w:hAnsi="Georgia" w:cs="Tunga"/>
      <w:color w:val="4A66AC" w:themeColor="accent1"/>
      <w:sz w:val="40"/>
      <w:szCs w:val="40"/>
    </w:rPr>
  </w:style>
  <w:style w:type="paragraph" w:styleId="Heading2">
    <w:name w:val="heading 2"/>
    <w:basedOn w:val="Normal"/>
    <w:next w:val="Normal"/>
    <w:link w:val="Heading2Char"/>
    <w:uiPriority w:val="9"/>
    <w:unhideWhenUsed/>
    <w:qFormat/>
    <w:rsid w:val="00CD2D83"/>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Heading3">
    <w:name w:val="heading 3"/>
    <w:basedOn w:val="Normal"/>
    <w:next w:val="Normal"/>
    <w:link w:val="Heading3Char"/>
    <w:uiPriority w:val="9"/>
    <w:semiHidden/>
    <w:unhideWhenUsed/>
    <w:qFormat/>
    <w:rsid w:val="00CD2D83"/>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Heading4">
    <w:name w:val="heading 4"/>
    <w:basedOn w:val="Normal"/>
    <w:next w:val="Normal"/>
    <w:link w:val="Heading4Char"/>
    <w:uiPriority w:val="9"/>
    <w:semiHidden/>
    <w:unhideWhenUsed/>
    <w:qFormat/>
    <w:rsid w:val="00CD2D83"/>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Heading5">
    <w:name w:val="heading 5"/>
    <w:basedOn w:val="Normal"/>
    <w:next w:val="Normal"/>
    <w:link w:val="Heading5Char"/>
    <w:uiPriority w:val="9"/>
    <w:semiHidden/>
    <w:unhideWhenUsed/>
    <w:qFormat/>
    <w:rsid w:val="00CD2D83"/>
    <w:pPr>
      <w:keepNext/>
      <w:keepLines/>
      <w:spacing w:before="80" w:after="0" w:line="240" w:lineRule="auto"/>
      <w:outlineLvl w:val="4"/>
    </w:pPr>
    <w:rPr>
      <w:rFonts w:asciiTheme="majorHAnsi" w:eastAsiaTheme="majorEastAsia" w:hAnsiTheme="majorHAnsi" w:cstheme="majorBidi"/>
      <w:color w:val="3476B1" w:themeColor="accent2" w:themeShade="BF"/>
    </w:rPr>
  </w:style>
  <w:style w:type="paragraph" w:styleId="Heading6">
    <w:name w:val="heading 6"/>
    <w:basedOn w:val="Normal"/>
    <w:next w:val="Normal"/>
    <w:link w:val="Heading6Char"/>
    <w:uiPriority w:val="9"/>
    <w:semiHidden/>
    <w:unhideWhenUsed/>
    <w:qFormat/>
    <w:rsid w:val="00CD2D83"/>
    <w:pPr>
      <w:keepNext/>
      <w:keepLines/>
      <w:spacing w:before="80" w:after="0" w:line="240" w:lineRule="auto"/>
      <w:outlineLvl w:val="5"/>
    </w:pPr>
    <w:rPr>
      <w:rFonts w:asciiTheme="majorHAnsi" w:eastAsiaTheme="majorEastAsia" w:hAnsiTheme="majorHAnsi" w:cstheme="majorBidi"/>
      <w:i/>
      <w:iCs/>
      <w:color w:val="234F77" w:themeColor="accent2" w:themeShade="80"/>
    </w:rPr>
  </w:style>
  <w:style w:type="paragraph" w:styleId="Heading7">
    <w:name w:val="heading 7"/>
    <w:basedOn w:val="Normal"/>
    <w:next w:val="Normal"/>
    <w:link w:val="Heading7Char"/>
    <w:uiPriority w:val="9"/>
    <w:semiHidden/>
    <w:unhideWhenUsed/>
    <w:qFormat/>
    <w:rsid w:val="00CD2D83"/>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Heading8">
    <w:name w:val="heading 8"/>
    <w:basedOn w:val="Normal"/>
    <w:next w:val="Normal"/>
    <w:link w:val="Heading8Char"/>
    <w:uiPriority w:val="9"/>
    <w:semiHidden/>
    <w:unhideWhenUsed/>
    <w:qFormat/>
    <w:rsid w:val="00CD2D83"/>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Heading9">
    <w:name w:val="heading 9"/>
    <w:basedOn w:val="Normal"/>
    <w:next w:val="Normal"/>
    <w:link w:val="Heading9Char"/>
    <w:uiPriority w:val="9"/>
    <w:semiHidden/>
    <w:unhideWhenUsed/>
    <w:qFormat/>
    <w:rsid w:val="00CD2D83"/>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D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D83"/>
  </w:style>
  <w:style w:type="paragraph" w:styleId="Footer">
    <w:name w:val="footer"/>
    <w:basedOn w:val="Normal"/>
    <w:link w:val="FooterChar"/>
    <w:uiPriority w:val="99"/>
    <w:unhideWhenUsed/>
    <w:rsid w:val="00CD2D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D83"/>
  </w:style>
  <w:style w:type="character" w:customStyle="1" w:styleId="Heading1Char">
    <w:name w:val="Heading 1 Char"/>
    <w:basedOn w:val="DefaultParagraphFont"/>
    <w:link w:val="Heading1"/>
    <w:uiPriority w:val="9"/>
    <w:rsid w:val="0058006C"/>
    <w:rPr>
      <w:rFonts w:ascii="Georgia" w:eastAsiaTheme="majorEastAsia" w:hAnsi="Georgia" w:cs="Tunga"/>
      <w:color w:val="4A66AC" w:themeColor="accent1"/>
      <w:sz w:val="40"/>
      <w:szCs w:val="40"/>
    </w:rPr>
  </w:style>
  <w:style w:type="character" w:customStyle="1" w:styleId="Heading2Char">
    <w:name w:val="Heading 2 Char"/>
    <w:basedOn w:val="DefaultParagraphFont"/>
    <w:link w:val="Heading2"/>
    <w:uiPriority w:val="9"/>
    <w:rsid w:val="00CD2D83"/>
    <w:rPr>
      <w:rFonts w:asciiTheme="majorHAnsi" w:eastAsiaTheme="majorEastAsia" w:hAnsiTheme="majorHAnsi" w:cstheme="majorBidi"/>
      <w:color w:val="629DD1" w:themeColor="accent2"/>
      <w:sz w:val="36"/>
      <w:szCs w:val="36"/>
    </w:rPr>
  </w:style>
  <w:style w:type="character" w:customStyle="1" w:styleId="Heading3Char">
    <w:name w:val="Heading 3 Char"/>
    <w:basedOn w:val="DefaultParagraphFont"/>
    <w:link w:val="Heading3"/>
    <w:uiPriority w:val="9"/>
    <w:semiHidden/>
    <w:rsid w:val="00CD2D83"/>
    <w:rPr>
      <w:rFonts w:asciiTheme="majorHAnsi" w:eastAsiaTheme="majorEastAsia" w:hAnsiTheme="majorHAnsi" w:cstheme="majorBidi"/>
      <w:color w:val="3476B1" w:themeColor="accent2" w:themeShade="BF"/>
      <w:sz w:val="32"/>
      <w:szCs w:val="32"/>
    </w:rPr>
  </w:style>
  <w:style w:type="character" w:customStyle="1" w:styleId="Heading4Char">
    <w:name w:val="Heading 4 Char"/>
    <w:basedOn w:val="DefaultParagraphFont"/>
    <w:link w:val="Heading4"/>
    <w:uiPriority w:val="9"/>
    <w:semiHidden/>
    <w:rsid w:val="00CD2D83"/>
    <w:rPr>
      <w:rFonts w:asciiTheme="majorHAnsi" w:eastAsiaTheme="majorEastAsia" w:hAnsiTheme="majorHAnsi" w:cstheme="majorBidi"/>
      <w:i/>
      <w:iCs/>
      <w:color w:val="234F77" w:themeColor="accent2" w:themeShade="80"/>
      <w:sz w:val="28"/>
      <w:szCs w:val="28"/>
    </w:rPr>
  </w:style>
  <w:style w:type="character" w:customStyle="1" w:styleId="Heading5Char">
    <w:name w:val="Heading 5 Char"/>
    <w:basedOn w:val="DefaultParagraphFont"/>
    <w:link w:val="Heading5"/>
    <w:uiPriority w:val="9"/>
    <w:semiHidden/>
    <w:rsid w:val="00CD2D83"/>
    <w:rPr>
      <w:rFonts w:asciiTheme="majorHAnsi" w:eastAsiaTheme="majorEastAsia" w:hAnsiTheme="majorHAnsi" w:cstheme="majorBidi"/>
      <w:color w:val="3476B1" w:themeColor="accent2" w:themeShade="BF"/>
      <w:sz w:val="24"/>
      <w:szCs w:val="24"/>
    </w:rPr>
  </w:style>
  <w:style w:type="character" w:customStyle="1" w:styleId="Heading6Char">
    <w:name w:val="Heading 6 Char"/>
    <w:basedOn w:val="DefaultParagraphFont"/>
    <w:link w:val="Heading6"/>
    <w:uiPriority w:val="9"/>
    <w:semiHidden/>
    <w:rsid w:val="00CD2D83"/>
    <w:rPr>
      <w:rFonts w:asciiTheme="majorHAnsi" w:eastAsiaTheme="majorEastAsia" w:hAnsiTheme="majorHAnsi" w:cstheme="majorBidi"/>
      <w:i/>
      <w:iCs/>
      <w:color w:val="234F77" w:themeColor="accent2" w:themeShade="80"/>
      <w:sz w:val="24"/>
      <w:szCs w:val="24"/>
    </w:rPr>
  </w:style>
  <w:style w:type="character" w:customStyle="1" w:styleId="Heading7Char">
    <w:name w:val="Heading 7 Char"/>
    <w:basedOn w:val="DefaultParagraphFont"/>
    <w:link w:val="Heading7"/>
    <w:uiPriority w:val="9"/>
    <w:semiHidden/>
    <w:rsid w:val="00CD2D83"/>
    <w:rPr>
      <w:rFonts w:asciiTheme="majorHAnsi" w:eastAsiaTheme="majorEastAsia" w:hAnsiTheme="majorHAnsi" w:cstheme="majorBidi"/>
      <w:b/>
      <w:bCs/>
      <w:color w:val="234F77" w:themeColor="accent2" w:themeShade="80"/>
      <w:sz w:val="22"/>
      <w:szCs w:val="22"/>
    </w:rPr>
  </w:style>
  <w:style w:type="character" w:customStyle="1" w:styleId="Heading8Char">
    <w:name w:val="Heading 8 Char"/>
    <w:basedOn w:val="DefaultParagraphFont"/>
    <w:link w:val="Heading8"/>
    <w:uiPriority w:val="9"/>
    <w:semiHidden/>
    <w:rsid w:val="00CD2D83"/>
    <w:rPr>
      <w:rFonts w:asciiTheme="majorHAnsi" w:eastAsiaTheme="majorEastAsia" w:hAnsiTheme="majorHAnsi" w:cstheme="majorBidi"/>
      <w:color w:val="234F77" w:themeColor="accent2" w:themeShade="80"/>
      <w:sz w:val="22"/>
      <w:szCs w:val="22"/>
    </w:rPr>
  </w:style>
  <w:style w:type="character" w:customStyle="1" w:styleId="Heading9Char">
    <w:name w:val="Heading 9 Char"/>
    <w:basedOn w:val="DefaultParagraphFont"/>
    <w:link w:val="Heading9"/>
    <w:uiPriority w:val="9"/>
    <w:semiHidden/>
    <w:rsid w:val="00CD2D83"/>
    <w:rPr>
      <w:rFonts w:asciiTheme="majorHAnsi" w:eastAsiaTheme="majorEastAsia" w:hAnsiTheme="majorHAnsi" w:cstheme="majorBidi"/>
      <w:i/>
      <w:iCs/>
      <w:color w:val="234F77" w:themeColor="accent2" w:themeShade="80"/>
      <w:sz w:val="22"/>
      <w:szCs w:val="22"/>
    </w:rPr>
  </w:style>
  <w:style w:type="paragraph" w:styleId="Caption">
    <w:name w:val="caption"/>
    <w:basedOn w:val="Normal"/>
    <w:next w:val="Normal"/>
    <w:uiPriority w:val="35"/>
    <w:semiHidden/>
    <w:unhideWhenUsed/>
    <w:qFormat/>
    <w:rsid w:val="00CD2D8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D2D83"/>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D2D83"/>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D2D83"/>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D2D83"/>
    <w:rPr>
      <w:caps/>
      <w:color w:val="404040" w:themeColor="text1" w:themeTint="BF"/>
      <w:spacing w:val="20"/>
      <w:sz w:val="28"/>
      <w:szCs w:val="28"/>
    </w:rPr>
  </w:style>
  <w:style w:type="character" w:styleId="Strong">
    <w:name w:val="Strong"/>
    <w:basedOn w:val="DefaultParagraphFont"/>
    <w:uiPriority w:val="22"/>
    <w:qFormat/>
    <w:rsid w:val="00CD2D83"/>
    <w:rPr>
      <w:b/>
      <w:bCs/>
    </w:rPr>
  </w:style>
  <w:style w:type="character" w:styleId="Emphasis">
    <w:name w:val="Emphasis"/>
    <w:basedOn w:val="DefaultParagraphFont"/>
    <w:uiPriority w:val="20"/>
    <w:qFormat/>
    <w:rsid w:val="00CD2D83"/>
    <w:rPr>
      <w:i/>
      <w:iCs/>
      <w:color w:val="000000" w:themeColor="text1"/>
    </w:rPr>
  </w:style>
  <w:style w:type="paragraph" w:styleId="NoSpacing">
    <w:name w:val="No Spacing"/>
    <w:uiPriority w:val="1"/>
    <w:qFormat/>
    <w:rsid w:val="00CD2D83"/>
    <w:pPr>
      <w:spacing w:after="0" w:line="240" w:lineRule="auto"/>
    </w:pPr>
  </w:style>
  <w:style w:type="paragraph" w:styleId="Quote">
    <w:name w:val="Quote"/>
    <w:basedOn w:val="Normal"/>
    <w:next w:val="Normal"/>
    <w:link w:val="QuoteChar"/>
    <w:uiPriority w:val="29"/>
    <w:qFormat/>
    <w:rsid w:val="00CD2D83"/>
    <w:pPr>
      <w:spacing w:before="160"/>
      <w:ind w:left="720" w:right="720"/>
      <w:jc w:val="center"/>
    </w:pPr>
    <w:rPr>
      <w:rFonts w:asciiTheme="majorHAnsi" w:eastAsiaTheme="majorEastAsia" w:hAnsiTheme="majorHAnsi" w:cstheme="majorBidi"/>
      <w:color w:val="000000" w:themeColor="text1"/>
    </w:rPr>
  </w:style>
  <w:style w:type="character" w:customStyle="1" w:styleId="QuoteChar">
    <w:name w:val="Quote Char"/>
    <w:basedOn w:val="DefaultParagraphFont"/>
    <w:link w:val="Quote"/>
    <w:uiPriority w:val="29"/>
    <w:rsid w:val="00CD2D83"/>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D2D83"/>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rPr>
  </w:style>
  <w:style w:type="character" w:customStyle="1" w:styleId="IntenseQuoteChar">
    <w:name w:val="Intense Quote Char"/>
    <w:basedOn w:val="DefaultParagraphFont"/>
    <w:link w:val="IntenseQuote"/>
    <w:uiPriority w:val="30"/>
    <w:rsid w:val="00CD2D83"/>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D2D83"/>
    <w:rPr>
      <w:i/>
      <w:iCs/>
      <w:color w:val="595959" w:themeColor="text1" w:themeTint="A6"/>
    </w:rPr>
  </w:style>
  <w:style w:type="character" w:styleId="IntenseEmphasis">
    <w:name w:val="Intense Emphasis"/>
    <w:basedOn w:val="DefaultParagraphFont"/>
    <w:uiPriority w:val="21"/>
    <w:qFormat/>
    <w:rsid w:val="00CD2D83"/>
    <w:rPr>
      <w:b/>
      <w:bCs/>
      <w:i/>
      <w:iCs/>
      <w:caps w:val="0"/>
      <w:smallCaps w:val="0"/>
      <w:strike w:val="0"/>
      <w:dstrike w:val="0"/>
      <w:color w:val="629DD1" w:themeColor="accent2"/>
    </w:rPr>
  </w:style>
  <w:style w:type="character" w:styleId="SubtleReference">
    <w:name w:val="Subtle Reference"/>
    <w:basedOn w:val="DefaultParagraphFont"/>
    <w:uiPriority w:val="31"/>
    <w:qFormat/>
    <w:rsid w:val="00CD2D8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D2D83"/>
    <w:rPr>
      <w:b/>
      <w:bCs/>
      <w:caps w:val="0"/>
      <w:smallCaps/>
      <w:color w:val="auto"/>
      <w:spacing w:val="0"/>
      <w:u w:val="single"/>
    </w:rPr>
  </w:style>
  <w:style w:type="character" w:styleId="BookTitle">
    <w:name w:val="Book Title"/>
    <w:basedOn w:val="DefaultParagraphFont"/>
    <w:uiPriority w:val="33"/>
    <w:qFormat/>
    <w:rsid w:val="00CD2D83"/>
    <w:rPr>
      <w:b/>
      <w:bCs/>
      <w:caps w:val="0"/>
      <w:smallCaps/>
      <w:spacing w:val="0"/>
    </w:rPr>
  </w:style>
  <w:style w:type="paragraph" w:styleId="TOCHeading">
    <w:name w:val="TOC Heading"/>
    <w:basedOn w:val="Heading1"/>
    <w:next w:val="Normal"/>
    <w:uiPriority w:val="39"/>
    <w:semiHidden/>
    <w:unhideWhenUsed/>
    <w:qFormat/>
    <w:rsid w:val="00CD2D83"/>
    <w:pPr>
      <w:outlineLvl w:val="9"/>
    </w:pPr>
  </w:style>
  <w:style w:type="character" w:styleId="PlaceholderText">
    <w:name w:val="Placeholder Text"/>
    <w:basedOn w:val="DefaultParagraphFont"/>
    <w:uiPriority w:val="99"/>
    <w:semiHidden/>
    <w:rsid w:val="00CD2D83"/>
    <w:rPr>
      <w:color w:val="808080"/>
    </w:rPr>
  </w:style>
  <w:style w:type="table" w:styleId="GridTable4-Accent3">
    <w:name w:val="Grid Table 4 Accent 3"/>
    <w:basedOn w:val="TableNormal"/>
    <w:uiPriority w:val="49"/>
    <w:rsid w:val="00A9455C"/>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GridTable4-Accent1">
    <w:name w:val="Grid Table 4 Accent 1"/>
    <w:basedOn w:val="TableNormal"/>
    <w:uiPriority w:val="49"/>
    <w:rsid w:val="00A9455C"/>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paragraph" w:styleId="ListParagraph">
    <w:name w:val="List Paragraph"/>
    <w:basedOn w:val="Normal"/>
    <w:uiPriority w:val="34"/>
    <w:qFormat/>
    <w:rsid w:val="001B0F35"/>
    <w:pPr>
      <w:ind w:left="720"/>
      <w:contextualSpacing/>
    </w:pPr>
  </w:style>
  <w:style w:type="character" w:styleId="Hyperlink">
    <w:name w:val="Hyperlink"/>
    <w:basedOn w:val="DefaultParagraphFont"/>
    <w:uiPriority w:val="99"/>
    <w:unhideWhenUsed/>
    <w:rsid w:val="003C3AFA"/>
    <w:rPr>
      <w:color w:val="9454C3" w:themeColor="hyperlink"/>
      <w:u w:val="single"/>
    </w:rPr>
  </w:style>
  <w:style w:type="character" w:styleId="UnresolvedMention">
    <w:name w:val="Unresolved Mention"/>
    <w:basedOn w:val="DefaultParagraphFont"/>
    <w:uiPriority w:val="99"/>
    <w:semiHidden/>
    <w:unhideWhenUsed/>
    <w:rsid w:val="003C3AFA"/>
    <w:rPr>
      <w:color w:val="605E5C"/>
      <w:shd w:val="clear" w:color="auto" w:fill="E1DFDD"/>
    </w:rPr>
  </w:style>
  <w:style w:type="character" w:styleId="FollowedHyperlink">
    <w:name w:val="FollowedHyperlink"/>
    <w:basedOn w:val="DefaultParagraphFont"/>
    <w:uiPriority w:val="99"/>
    <w:semiHidden/>
    <w:unhideWhenUsed/>
    <w:rsid w:val="00320DE4"/>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Career\BYU-I\ECEN%20361\Assignments\NewLabs\BYUI-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31DCFC55E68421A8377905F51493074"/>
        <w:category>
          <w:name w:val="General"/>
          <w:gallery w:val="placeholder"/>
        </w:category>
        <w:types>
          <w:type w:val="bbPlcHdr"/>
        </w:types>
        <w:behaviors>
          <w:behavior w:val="content"/>
        </w:behaviors>
        <w:guid w:val="{82CA3B09-2ADC-4EA2-B3C2-1A1B31A06615}"/>
      </w:docPartPr>
      <w:docPartBody>
        <w:p w:rsidR="000B5CE0" w:rsidRDefault="00000000">
          <w:pPr>
            <w:pStyle w:val="931DCFC55E68421A8377905F51493074"/>
          </w:pPr>
          <w:r w:rsidRPr="005848F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9F5"/>
    <w:rsid w:val="00080356"/>
    <w:rsid w:val="000B5CE0"/>
    <w:rsid w:val="002D7594"/>
    <w:rsid w:val="00355D5A"/>
    <w:rsid w:val="005C52C3"/>
    <w:rsid w:val="006609F5"/>
    <w:rsid w:val="0081467D"/>
    <w:rsid w:val="009E4805"/>
    <w:rsid w:val="00A113AD"/>
    <w:rsid w:val="00B062C3"/>
    <w:rsid w:val="00C0389A"/>
    <w:rsid w:val="00C70F3B"/>
    <w:rsid w:val="00D40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31DCFC55E68421A8377905F51493074">
    <w:name w:val="931DCFC55E68421A8377905F514930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BYUI-LabTemplate.dotx</Template>
  <TotalTime>409</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ECEN 340 Project Definition</vt:lpstr>
    </vt:vector>
  </TitlesOfParts>
  <Company>BYU Idaho</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ECEN 340 Project Definition</dc:title>
  <dc:subject>ECEN-340</dc:subject>
  <dc:creator>Jonathan Haws</dc:creator>
  <cp:keywords/>
  <dc:description/>
  <cp:lastModifiedBy>Brodric Young</cp:lastModifiedBy>
  <cp:revision>33</cp:revision>
  <dcterms:created xsi:type="dcterms:W3CDTF">2024-11-19T22:21:00Z</dcterms:created>
  <dcterms:modified xsi:type="dcterms:W3CDTF">2025-03-20T19:07:00Z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bNumber">
    <vt:i4>0</vt:i4>
  </property>
</Properties>
</file>